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CB1" w:rsidRPr="00A27389" w:rsidRDefault="0093246C">
      <w:pPr>
        <w:pStyle w:val="ContactInfo"/>
        <w:rPr>
          <w:sz w:val="16"/>
          <w:szCs w:val="16"/>
        </w:rPr>
      </w:pPr>
      <w:r w:rsidRPr="00A27389">
        <w:rPr>
          <w:sz w:val="16"/>
          <w:szCs w:val="16"/>
        </w:rPr>
        <w:t>5185 Goodson Rd</w:t>
      </w:r>
      <w:r w:rsidR="003512CB">
        <w:rPr>
          <w:sz w:val="16"/>
          <w:szCs w:val="16"/>
        </w:rPr>
        <w:t xml:space="preserve"> Apt A</w:t>
      </w:r>
    </w:p>
    <w:p w:rsidR="00243CB1" w:rsidRPr="00A27389" w:rsidRDefault="0093246C">
      <w:pPr>
        <w:pStyle w:val="ContactInfo"/>
        <w:rPr>
          <w:sz w:val="16"/>
          <w:szCs w:val="16"/>
        </w:rPr>
      </w:pPr>
      <w:r w:rsidRPr="00A27389">
        <w:rPr>
          <w:sz w:val="16"/>
          <w:szCs w:val="16"/>
        </w:rPr>
        <w:t>West Jefferson, Ohio 43162</w:t>
      </w:r>
    </w:p>
    <w:p w:rsidR="00243CB1" w:rsidRPr="00A27389" w:rsidRDefault="0093246C">
      <w:pPr>
        <w:pStyle w:val="ContactInfo"/>
        <w:rPr>
          <w:sz w:val="16"/>
          <w:szCs w:val="16"/>
        </w:rPr>
      </w:pPr>
      <w:r w:rsidRPr="00A27389">
        <w:rPr>
          <w:sz w:val="16"/>
          <w:szCs w:val="16"/>
        </w:rPr>
        <w:t>(214) 998-8684</w:t>
      </w:r>
      <w:r w:rsidR="006A41BE" w:rsidRPr="00A27389">
        <w:rPr>
          <w:sz w:val="16"/>
          <w:szCs w:val="16"/>
        </w:rPr>
        <w:t xml:space="preserve"> | </w:t>
      </w:r>
      <w:r w:rsidRPr="00A27389">
        <w:rPr>
          <w:sz w:val="16"/>
          <w:szCs w:val="16"/>
        </w:rPr>
        <w:t>www.davidpaulknox.net</w:t>
      </w:r>
    </w:p>
    <w:p w:rsidR="00243CB1" w:rsidRPr="00A27389" w:rsidRDefault="0093246C">
      <w:pPr>
        <w:pStyle w:val="ContactInfo"/>
        <w:rPr>
          <w:rStyle w:val="Emphasis"/>
          <w:sz w:val="16"/>
          <w:szCs w:val="16"/>
        </w:rPr>
      </w:pPr>
      <w:r w:rsidRPr="00A27389">
        <w:rPr>
          <w:rStyle w:val="Emphasis"/>
          <w:sz w:val="16"/>
          <w:szCs w:val="16"/>
        </w:rPr>
        <w:t>davidpaulknox@gmail.com</w:t>
      </w:r>
    </w:p>
    <w:sdt>
      <w:sdtPr>
        <w:rPr>
          <w:color w:val="418AB3" w:themeColor="accent1"/>
          <w:sz w:val="40"/>
          <w:szCs w:val="40"/>
        </w:rPr>
        <w:alias w:val="Your Name"/>
        <w:tag w:val=""/>
        <w:id w:val="-574512284"/>
        <w:placeholder>
          <w:docPart w:val="860EE08EF8F3441AABD48211103D339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243CB1" w:rsidRDefault="00A27389">
          <w:pPr>
            <w:pStyle w:val="Name"/>
          </w:pPr>
          <w:r w:rsidRPr="001C5890">
            <w:rPr>
              <w:sz w:val="40"/>
              <w:szCs w:val="40"/>
            </w:rPr>
            <w:t>David Paul Knox</w:t>
          </w:r>
        </w:p>
      </w:sdtContent>
    </w:sdt>
    <w:tbl>
      <w:tblPr>
        <w:tblStyle w:val="ResumeTable"/>
        <w:tblW w:w="5010" w:type="pct"/>
        <w:tbl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V w:val="single" w:sz="4" w:space="0" w:color="418AB3" w:themeColor="accent1"/>
        </w:tblBorders>
        <w:tblLook w:val="04A0"/>
      </w:tblPr>
      <w:tblGrid>
        <w:gridCol w:w="2250"/>
        <w:gridCol w:w="20"/>
        <w:gridCol w:w="7830"/>
      </w:tblGrid>
      <w:tr w:rsidR="00243CB1" w:rsidTr="008C0B57">
        <w:tc>
          <w:tcPr>
            <w:tcW w:w="2250" w:type="dxa"/>
            <w:tcBorders>
              <w:left w:val="nil"/>
              <w:bottom w:val="single" w:sz="4" w:space="0" w:color="418AB3" w:themeColor="accent1"/>
              <w:right w:val="nil"/>
            </w:tcBorders>
          </w:tcPr>
          <w:p w:rsidR="00243CB1" w:rsidRDefault="000665CD" w:rsidP="00EE415A">
            <w:pPr>
              <w:pStyle w:val="Heading1"/>
              <w:jc w:val="left"/>
            </w:pPr>
            <w:r>
              <w:t>Technology</w:t>
            </w:r>
          </w:p>
        </w:tc>
        <w:tc>
          <w:tcPr>
            <w:tcW w:w="20" w:type="dxa"/>
            <w:tcBorders>
              <w:left w:val="nil"/>
              <w:bottom w:val="single" w:sz="4" w:space="0" w:color="418AB3" w:themeColor="accent1"/>
              <w:right w:val="nil"/>
            </w:tcBorders>
          </w:tcPr>
          <w:p w:rsidR="00243CB1" w:rsidRDefault="00243CB1"/>
        </w:tc>
        <w:tc>
          <w:tcPr>
            <w:tcW w:w="7830" w:type="dxa"/>
            <w:tcBorders>
              <w:left w:val="nil"/>
              <w:bottom w:val="single" w:sz="4" w:space="0" w:color="418AB3" w:themeColor="accent1"/>
              <w:right w:val="nil"/>
            </w:tcBorders>
          </w:tcPr>
          <w:tbl>
            <w:tblPr>
              <w:tblStyle w:val="TableGrid"/>
              <w:tblW w:w="7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907"/>
              <w:gridCol w:w="3908"/>
            </w:tblGrid>
            <w:tr w:rsidR="000665CD" w:rsidRPr="00DB302B" w:rsidTr="00DB302B">
              <w:tc>
                <w:tcPr>
                  <w:tcW w:w="3907" w:type="dxa"/>
                </w:tcPr>
                <w:p w:rsidR="000665CD" w:rsidRPr="00A27389" w:rsidRDefault="000665CD" w:rsidP="000665CD">
                  <w:pPr>
                    <w:pStyle w:val="Heading2"/>
                    <w:outlineLvl w:val="1"/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Game Editors</w:t>
                  </w:r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Unity 3</w:t>
                  </w:r>
                  <w:r w:rsidR="00CB6F5F">
                    <w:rPr>
                      <w:kern w:val="0"/>
                      <w:sz w:val="18"/>
                      <w:szCs w:val="18"/>
                    </w:rPr>
                    <w:t>D</w:t>
                  </w:r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Unreal Technology</w:t>
                  </w:r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Source Hammer Editor</w:t>
                  </w:r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GECK</w:t>
                  </w:r>
                </w:p>
              </w:tc>
              <w:tc>
                <w:tcPr>
                  <w:tcW w:w="3908" w:type="dxa"/>
                </w:tcPr>
                <w:p w:rsidR="000665CD" w:rsidRPr="00A27389" w:rsidRDefault="000665CD" w:rsidP="000665CD">
                  <w:pPr>
                    <w:pStyle w:val="Heading2"/>
                    <w:outlineLvl w:val="1"/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Programming Languages</w:t>
                  </w:r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C#</w:t>
                  </w:r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C++</w:t>
                  </w:r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kern w:val="0"/>
                      <w:sz w:val="18"/>
                      <w:szCs w:val="18"/>
                    </w:rPr>
                  </w:pPr>
                  <w:proofErr w:type="spellStart"/>
                  <w:r w:rsidRPr="00A27389">
                    <w:rPr>
                      <w:kern w:val="0"/>
                      <w:sz w:val="18"/>
                      <w:szCs w:val="18"/>
                    </w:rPr>
                    <w:t>Javascript</w:t>
                  </w:r>
                  <w:proofErr w:type="spellEnd"/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Unreal Kismet</w:t>
                  </w:r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Action Script 2 &amp; 3</w:t>
                  </w:r>
                </w:p>
                <w:p w:rsidR="000665CD" w:rsidRPr="00A27389" w:rsidRDefault="000665CD" w:rsidP="000665CD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0665CD" w:rsidRPr="00DB302B" w:rsidTr="00DB302B">
              <w:tc>
                <w:tcPr>
                  <w:tcW w:w="3907" w:type="dxa"/>
                </w:tcPr>
                <w:p w:rsidR="000665CD" w:rsidRPr="00A27389" w:rsidRDefault="000665CD" w:rsidP="000665CD">
                  <w:pPr>
                    <w:pStyle w:val="Heading2"/>
                    <w:outlineLvl w:val="1"/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Art Tools</w:t>
                  </w:r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Adobe Photoshop CS4</w:t>
                  </w:r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Adobe Flash CS4</w:t>
                  </w:r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Autodesk 3D Studio Max 2010</w:t>
                  </w:r>
                </w:p>
                <w:p w:rsidR="000665CD" w:rsidRPr="00A27389" w:rsidRDefault="000665CD" w:rsidP="00D25F5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 xml:space="preserve">Autodesk </w:t>
                  </w:r>
                  <w:proofErr w:type="spellStart"/>
                  <w:r w:rsidRPr="00A27389">
                    <w:rPr>
                      <w:kern w:val="0"/>
                      <w:sz w:val="18"/>
                      <w:szCs w:val="18"/>
                    </w:rPr>
                    <w:t>Mudbox</w:t>
                  </w:r>
                  <w:proofErr w:type="spellEnd"/>
                  <w:r w:rsidRPr="00A27389">
                    <w:rPr>
                      <w:kern w:val="0"/>
                      <w:sz w:val="18"/>
                      <w:szCs w:val="18"/>
                    </w:rPr>
                    <w:t xml:space="preserve"> 2010</w:t>
                  </w:r>
                </w:p>
                <w:p w:rsidR="000665CD" w:rsidRPr="00A27389" w:rsidRDefault="000665CD" w:rsidP="000665C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08" w:type="dxa"/>
                </w:tcPr>
                <w:p w:rsidR="000665CD" w:rsidRPr="00A27389" w:rsidRDefault="000665CD" w:rsidP="000665CD">
                  <w:pPr>
                    <w:pStyle w:val="Heading2"/>
                    <w:outlineLvl w:val="1"/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Related Abilities</w:t>
                  </w:r>
                </w:p>
                <w:p w:rsidR="000665CD" w:rsidRPr="00A27389" w:rsidRDefault="00DB302B" w:rsidP="00D25F5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Subversion Tools</w:t>
                  </w:r>
                </w:p>
                <w:p w:rsidR="00DB302B" w:rsidRPr="00A27389" w:rsidRDefault="00DB302B" w:rsidP="00D25F5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AutoCAD</w:t>
                  </w:r>
                </w:p>
                <w:p w:rsidR="00DB302B" w:rsidRPr="00A27389" w:rsidRDefault="00DB302B" w:rsidP="00D25F5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kern w:val="0"/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>Drawing and Illustration</w:t>
                  </w:r>
                </w:p>
                <w:p w:rsidR="00DB302B" w:rsidRPr="00A27389" w:rsidRDefault="00DB302B" w:rsidP="00D25F5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18"/>
                      <w:szCs w:val="18"/>
                    </w:rPr>
                  </w:pPr>
                  <w:r w:rsidRPr="00A27389">
                    <w:rPr>
                      <w:kern w:val="0"/>
                      <w:sz w:val="18"/>
                      <w:szCs w:val="18"/>
                    </w:rPr>
                    <w:t xml:space="preserve">Google </w:t>
                  </w:r>
                  <w:proofErr w:type="spellStart"/>
                  <w:r w:rsidRPr="00A27389">
                    <w:rPr>
                      <w:kern w:val="0"/>
                      <w:sz w:val="18"/>
                      <w:szCs w:val="18"/>
                    </w:rPr>
                    <w:t>SketchUp</w:t>
                  </w:r>
                  <w:proofErr w:type="spellEnd"/>
                </w:p>
              </w:tc>
            </w:tr>
          </w:tbl>
          <w:p w:rsidR="0093246C" w:rsidRDefault="0093246C" w:rsidP="0093246C"/>
        </w:tc>
      </w:tr>
      <w:tr w:rsidR="00243CB1" w:rsidTr="008C0B57">
        <w:tc>
          <w:tcPr>
            <w:tcW w:w="2250" w:type="dxa"/>
            <w:tcBorders>
              <w:top w:val="single" w:sz="4" w:space="0" w:color="418AB3" w:themeColor="accent1"/>
              <w:left w:val="nil"/>
              <w:bottom w:val="single" w:sz="4" w:space="0" w:color="418AB3" w:themeColor="accent1"/>
              <w:right w:val="nil"/>
            </w:tcBorders>
          </w:tcPr>
          <w:p w:rsidR="00243CB1" w:rsidRDefault="00DB302B" w:rsidP="00EE415A">
            <w:pPr>
              <w:pStyle w:val="Heading1"/>
              <w:jc w:val="left"/>
            </w:pPr>
            <w:r w:rsidRPr="00DB302B">
              <w:t>PROFESSIONAL GAME EXPERIENCE</w:t>
            </w:r>
          </w:p>
        </w:tc>
        <w:tc>
          <w:tcPr>
            <w:tcW w:w="20" w:type="dxa"/>
            <w:tcBorders>
              <w:top w:val="single" w:sz="4" w:space="0" w:color="418AB3" w:themeColor="accent1"/>
              <w:left w:val="nil"/>
              <w:bottom w:val="single" w:sz="4" w:space="0" w:color="418AB3" w:themeColor="accent1"/>
              <w:right w:val="nil"/>
            </w:tcBorders>
          </w:tcPr>
          <w:p w:rsidR="00243CB1" w:rsidRDefault="00243CB1"/>
        </w:tc>
        <w:tc>
          <w:tcPr>
            <w:tcW w:w="7830" w:type="dxa"/>
            <w:tcBorders>
              <w:top w:val="single" w:sz="4" w:space="0" w:color="418AB3" w:themeColor="accent1"/>
              <w:left w:val="nil"/>
              <w:bottom w:val="single" w:sz="4" w:space="0" w:color="418AB3" w:themeColor="accent1"/>
              <w:right w:val="nil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970869414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</w:rPr>
                  <w:id w:val="1211531560"/>
                  <w:placeholder>
                    <w:docPart w:val="9C111DD85BCC46AAA3C2D23A2DE818BE"/>
                  </w:placeholder>
                </w:sdtPr>
                <w:sdtContent>
                  <w:p w:rsidR="00EE415A" w:rsidRPr="00A27389" w:rsidRDefault="000601C2" w:rsidP="00EE415A">
                    <w:pPr>
                      <w:pStyle w:val="Heading2"/>
                      <w:jc w:val="center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Power Sleds</w:t>
                    </w:r>
                  </w:p>
                  <w:p w:rsidR="00380849" w:rsidRPr="00A27389" w:rsidRDefault="00380849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b/>
                        <w:sz w:val="18"/>
                        <w:szCs w:val="18"/>
                      </w:rPr>
                      <w:t>Company:</w:t>
                    </w:r>
                    <w:r w:rsidRPr="00A27389">
                      <w:rPr>
                        <w:sz w:val="18"/>
                        <w:szCs w:val="18"/>
                      </w:rPr>
                      <w:t xml:space="preserve"> Independent Development  (November 2011 – November 2012)</w:t>
                    </w:r>
                  </w:p>
                  <w:p w:rsidR="00243CB1" w:rsidRPr="00A27389" w:rsidRDefault="000601C2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b/>
                        <w:sz w:val="18"/>
                        <w:szCs w:val="18"/>
                      </w:rPr>
                      <w:t>Position:</w:t>
                    </w:r>
                    <w:r w:rsidRPr="00A27389">
                      <w:rPr>
                        <w:sz w:val="18"/>
                        <w:szCs w:val="18"/>
                      </w:rPr>
                      <w:t xml:space="preserve"> Developer/Designer</w:t>
                    </w:r>
                  </w:p>
                  <w:p w:rsidR="00243CB1" w:rsidRPr="00A27389" w:rsidRDefault="000601C2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b/>
                        <w:sz w:val="18"/>
                        <w:szCs w:val="18"/>
                      </w:rPr>
                      <w:t>System:</w:t>
                    </w:r>
                    <w:r w:rsidRPr="00A27389">
                      <w:rPr>
                        <w:sz w:val="18"/>
                        <w:szCs w:val="18"/>
                      </w:rPr>
                      <w:t xml:space="preserve"> Unity 3D (Action/Casual game for </w:t>
                    </w:r>
                    <w:proofErr w:type="spellStart"/>
                    <w:r w:rsidRPr="00A27389">
                      <w:rPr>
                        <w:sz w:val="18"/>
                        <w:szCs w:val="18"/>
                      </w:rPr>
                      <w:t>iOS</w:t>
                    </w:r>
                    <w:proofErr w:type="spellEnd"/>
                    <w:r w:rsidRPr="00A27389">
                      <w:rPr>
                        <w:sz w:val="18"/>
                        <w:szCs w:val="18"/>
                      </w:rPr>
                      <w:t xml:space="preserve"> and Android)</w:t>
                    </w:r>
                  </w:p>
                  <w:p w:rsidR="000601C2" w:rsidRPr="00A27389" w:rsidRDefault="000601C2">
                    <w:pPr>
                      <w:pStyle w:val="ResumeText"/>
                      <w:rPr>
                        <w:b/>
                        <w:sz w:val="18"/>
                        <w:szCs w:val="18"/>
                      </w:rPr>
                    </w:pPr>
                    <w:r w:rsidRPr="00A27389">
                      <w:rPr>
                        <w:b/>
                        <w:sz w:val="18"/>
                        <w:szCs w:val="18"/>
                      </w:rPr>
                      <w:t>Duties and Responsibilities:</w:t>
                    </w:r>
                  </w:p>
                  <w:p w:rsidR="000601C2" w:rsidRPr="00A27389" w:rsidRDefault="000601C2" w:rsidP="00BC0BD7">
                    <w:pPr>
                      <w:pStyle w:val="ResumeText"/>
                      <w:numPr>
                        <w:ilvl w:val="0"/>
                        <w:numId w:val="16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Used C# to create all scripts found within the game</w:t>
                    </w:r>
                  </w:p>
                  <w:p w:rsidR="000601C2" w:rsidRPr="00A27389" w:rsidRDefault="000601C2" w:rsidP="00BC0BD7">
                    <w:pPr>
                      <w:pStyle w:val="ResumeText"/>
                      <w:numPr>
                        <w:ilvl w:val="0"/>
                        <w:numId w:val="16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Developed all art assets seen within the game</w:t>
                    </w:r>
                  </w:p>
                  <w:p w:rsidR="000601C2" w:rsidRPr="00A27389" w:rsidRDefault="000601C2" w:rsidP="00BC0BD7">
                    <w:pPr>
                      <w:pStyle w:val="ResumeText"/>
                      <w:numPr>
                        <w:ilvl w:val="0"/>
                        <w:numId w:val="16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Designed all gameplay experienced by the player</w:t>
                    </w:r>
                  </w:p>
                  <w:p w:rsidR="000601C2" w:rsidRPr="00A27389" w:rsidRDefault="000601C2" w:rsidP="00BC0BD7">
                    <w:pPr>
                      <w:pStyle w:val="ResumeText"/>
                      <w:numPr>
                        <w:ilvl w:val="0"/>
                        <w:numId w:val="16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 xml:space="preserve">Ported game content from Unity3D to </w:t>
                    </w:r>
                    <w:proofErr w:type="spellStart"/>
                    <w:r w:rsidRPr="00A27389">
                      <w:rPr>
                        <w:sz w:val="18"/>
                        <w:szCs w:val="18"/>
                      </w:rPr>
                      <w:t>iOS</w:t>
                    </w:r>
                    <w:proofErr w:type="spellEnd"/>
                    <w:r w:rsidRPr="00A27389">
                      <w:rPr>
                        <w:sz w:val="18"/>
                        <w:szCs w:val="18"/>
                      </w:rPr>
                      <w:t xml:space="preserve"> and Android devices</w:t>
                    </w:r>
                  </w:p>
                  <w:p w:rsidR="00243CB1" w:rsidRPr="00A27389" w:rsidRDefault="004A36E2" w:rsidP="000601C2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</w:rPr>
                  <w:id w:val="1384910237"/>
                  <w:placeholder>
                    <w:docPart w:val="9C111DD85BCC46AAA3C2D23A2DE818BE"/>
                  </w:placeholder>
                </w:sdtPr>
                <w:sdtEndPr>
                  <w:rPr>
                    <w:sz w:val="20"/>
                    <w:szCs w:val="20"/>
                  </w:rPr>
                </w:sdtEndPr>
                <w:sdtContent>
                  <w:p w:rsidR="00D03D86" w:rsidRPr="00A27389" w:rsidRDefault="00D03D86" w:rsidP="00EE415A">
                    <w:pPr>
                      <w:pStyle w:val="Heading2"/>
                      <w:jc w:val="center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Osiris Legends</w:t>
                    </w:r>
                  </w:p>
                  <w:p w:rsidR="00380849" w:rsidRPr="00A27389" w:rsidRDefault="00380849" w:rsidP="00D03D86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b/>
                        <w:sz w:val="18"/>
                        <w:szCs w:val="18"/>
                      </w:rPr>
                      <w:t>Company:</w:t>
                    </w:r>
                    <w:r w:rsidRPr="00A27389">
                      <w:rPr>
                        <w:sz w:val="18"/>
                        <w:szCs w:val="18"/>
                      </w:rPr>
                      <w:t xml:space="preserve"> Barking Lizards Technology  (May 2011 – December 2011)</w:t>
                    </w:r>
                  </w:p>
                  <w:p w:rsidR="00D03D86" w:rsidRPr="00A27389" w:rsidRDefault="00D03D86" w:rsidP="00D03D86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b/>
                        <w:sz w:val="18"/>
                        <w:szCs w:val="18"/>
                      </w:rPr>
                      <w:t>Position:</w:t>
                    </w:r>
                    <w:r w:rsidRPr="00A27389">
                      <w:rPr>
                        <w:sz w:val="18"/>
                        <w:szCs w:val="18"/>
                      </w:rPr>
                      <w:t xml:space="preserve"> Technical Designer</w:t>
                    </w:r>
                  </w:p>
                  <w:p w:rsidR="00D03D86" w:rsidRPr="00A27389" w:rsidRDefault="00D03D86" w:rsidP="00D03D86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b/>
                        <w:sz w:val="18"/>
                        <w:szCs w:val="18"/>
                      </w:rPr>
                      <w:t>System:</w:t>
                    </w:r>
                    <w:r w:rsidRPr="00A27389">
                      <w:rPr>
                        <w:sz w:val="18"/>
                        <w:szCs w:val="18"/>
                      </w:rPr>
                      <w:t xml:space="preserve"> Action RPG for </w:t>
                    </w:r>
                    <w:proofErr w:type="spellStart"/>
                    <w:r w:rsidRPr="00A27389">
                      <w:rPr>
                        <w:sz w:val="18"/>
                        <w:szCs w:val="18"/>
                      </w:rPr>
                      <w:t>iOS</w:t>
                    </w:r>
                    <w:proofErr w:type="spellEnd"/>
                    <w:r w:rsidRPr="00A27389">
                      <w:rPr>
                        <w:sz w:val="18"/>
                        <w:szCs w:val="18"/>
                      </w:rPr>
                      <w:t xml:space="preserve"> (Proprietary engine using C++ and LUA</w:t>
                    </w:r>
                    <w:r w:rsidR="00A41832">
                      <w:rPr>
                        <w:sz w:val="18"/>
                        <w:szCs w:val="18"/>
                      </w:rPr>
                      <w:t xml:space="preserve"> scripts</w:t>
                    </w:r>
                    <w:r w:rsidRPr="00A27389">
                      <w:rPr>
                        <w:sz w:val="18"/>
                        <w:szCs w:val="18"/>
                      </w:rPr>
                      <w:t>)</w:t>
                    </w:r>
                  </w:p>
                  <w:p w:rsidR="00D03D86" w:rsidRPr="00A27389" w:rsidRDefault="00D03D86" w:rsidP="00D03D86">
                    <w:pPr>
                      <w:pStyle w:val="ResumeText"/>
                      <w:rPr>
                        <w:b/>
                        <w:sz w:val="18"/>
                        <w:szCs w:val="18"/>
                      </w:rPr>
                    </w:pPr>
                    <w:r w:rsidRPr="00A27389">
                      <w:rPr>
                        <w:b/>
                        <w:sz w:val="18"/>
                        <w:szCs w:val="18"/>
                      </w:rPr>
                      <w:t>Duties and Responsibilities:</w:t>
                    </w:r>
                  </w:p>
                  <w:p w:rsidR="00D03D86" w:rsidRPr="00A27389" w:rsidRDefault="00D03D86" w:rsidP="00BC0BD7">
                    <w:pPr>
                      <w:pStyle w:val="ResumeText"/>
                      <w:numPr>
                        <w:ilvl w:val="0"/>
                        <w:numId w:val="17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Create custom AI sequences for enemy and boss battles</w:t>
                    </w:r>
                  </w:p>
                  <w:p w:rsidR="00D03D86" w:rsidRPr="00A27389" w:rsidRDefault="00D03D86" w:rsidP="00BC0BD7">
                    <w:pPr>
                      <w:pStyle w:val="ResumeText"/>
                      <w:numPr>
                        <w:ilvl w:val="0"/>
                        <w:numId w:val="17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Used C++ to enhance storytelling of existing quests</w:t>
                    </w:r>
                  </w:p>
                  <w:p w:rsidR="00D03D86" w:rsidRPr="00A27389" w:rsidRDefault="00D03D86" w:rsidP="00BC0BD7">
                    <w:pPr>
                      <w:pStyle w:val="ResumeText"/>
                      <w:numPr>
                        <w:ilvl w:val="0"/>
                        <w:numId w:val="17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Created and managed a bug-tracking spreadsheet</w:t>
                    </w:r>
                  </w:p>
                  <w:p w:rsidR="00D03D86" w:rsidRPr="00A27389" w:rsidRDefault="00D03D86" w:rsidP="00BC0BD7">
                    <w:pPr>
                      <w:pStyle w:val="ResumeText"/>
                      <w:numPr>
                        <w:ilvl w:val="0"/>
                        <w:numId w:val="17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Implemented quest designs and prototyped gameplay with LUA</w:t>
                    </w:r>
                  </w:p>
                  <w:p w:rsidR="00D03D86" w:rsidRPr="00A27389" w:rsidRDefault="00D03D86" w:rsidP="00BC0BD7">
                    <w:pPr>
                      <w:pStyle w:val="ResumeText"/>
                      <w:numPr>
                        <w:ilvl w:val="0"/>
                        <w:numId w:val="17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Created custom LUA functions within the games source code</w:t>
                    </w:r>
                  </w:p>
                  <w:p w:rsidR="00A27389" w:rsidRDefault="00D03D86" w:rsidP="00BC0BD7">
                    <w:pPr>
                      <w:pStyle w:val="ListParagraph"/>
                      <w:numPr>
                        <w:ilvl w:val="0"/>
                        <w:numId w:val="17"/>
                      </w:numPr>
                    </w:pPr>
                    <w:r w:rsidRPr="00A27389">
                      <w:rPr>
                        <w:sz w:val="18"/>
                        <w:szCs w:val="18"/>
                      </w:rPr>
                      <w:t xml:space="preserve">Preformed all duties of Scrum Master, maintaining milestone </w:t>
                    </w:r>
                    <w:r>
                      <w:t>schedule</w:t>
                    </w:r>
                  </w:p>
                  <w:p w:rsidR="00243CB1" w:rsidRDefault="004A36E2" w:rsidP="00A27389"/>
                </w:sdtContent>
              </w:sdt>
            </w:sdtContent>
          </w:sdt>
        </w:tc>
      </w:tr>
      <w:tr w:rsidR="00243CB1" w:rsidTr="00A27389">
        <w:tc>
          <w:tcPr>
            <w:tcW w:w="2250" w:type="dxa"/>
            <w:tcBorders>
              <w:top w:val="single" w:sz="4" w:space="0" w:color="418AB3" w:themeColor="accent1"/>
              <w:left w:val="nil"/>
              <w:bottom w:val="single" w:sz="4" w:space="0" w:color="418AB3" w:themeColor="accent1"/>
              <w:right w:val="nil"/>
            </w:tcBorders>
          </w:tcPr>
          <w:p w:rsidR="00774372" w:rsidRPr="00774372" w:rsidRDefault="00774372" w:rsidP="00774372">
            <w:pPr>
              <w:rPr>
                <w:rFonts w:asciiTheme="majorHAnsi" w:eastAsiaTheme="majorEastAsia" w:hAnsiTheme="majorHAnsi" w:cstheme="majorBidi"/>
                <w:caps/>
                <w:color w:val="418AB3" w:themeColor="accent1"/>
                <w:sz w:val="21"/>
                <w:szCs w:val="21"/>
              </w:rPr>
            </w:pPr>
            <w:r w:rsidRPr="00774372">
              <w:rPr>
                <w:rFonts w:asciiTheme="majorHAnsi" w:eastAsiaTheme="majorEastAsia" w:hAnsiTheme="majorHAnsi" w:cstheme="majorBidi"/>
                <w:caps/>
                <w:color w:val="418AB3" w:themeColor="accent1"/>
                <w:sz w:val="21"/>
                <w:szCs w:val="21"/>
              </w:rPr>
              <w:lastRenderedPageBreak/>
              <w:t>NON- PROFESSIONAL GAME EXPERIENCE (MODS)</w:t>
            </w:r>
          </w:p>
          <w:p w:rsidR="00243CB1" w:rsidRDefault="00243CB1">
            <w:pPr>
              <w:pStyle w:val="Heading1"/>
            </w:pPr>
          </w:p>
        </w:tc>
        <w:tc>
          <w:tcPr>
            <w:tcW w:w="20" w:type="dxa"/>
            <w:tcBorders>
              <w:top w:val="single" w:sz="4" w:space="0" w:color="418AB3" w:themeColor="accent1"/>
              <w:left w:val="nil"/>
              <w:bottom w:val="single" w:sz="4" w:space="0" w:color="418AB3" w:themeColor="accent1"/>
              <w:right w:val="nil"/>
            </w:tcBorders>
          </w:tcPr>
          <w:p w:rsidR="00243CB1" w:rsidRDefault="00243CB1"/>
        </w:tc>
        <w:tc>
          <w:tcPr>
            <w:tcW w:w="7830" w:type="dxa"/>
            <w:tcBorders>
              <w:top w:val="single" w:sz="4" w:space="0" w:color="418AB3" w:themeColor="accent1"/>
              <w:left w:val="nil"/>
              <w:bottom w:val="single" w:sz="4" w:space="0" w:color="418AB3" w:themeColor="accent1"/>
              <w:right w:val="nil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969394295"/>
              <w:placeholder>
                <w:docPart w:val="B21E6122F689423BBC886C3A124EBFD5"/>
              </w:placeholder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16827610"/>
                </w:sdtPr>
                <w:sdtContent>
                  <w:p w:rsidR="00380849" w:rsidRPr="00A27389" w:rsidRDefault="00380849" w:rsidP="00380849">
                    <w:pPr>
                      <w:pStyle w:val="Heading2"/>
                      <w:jc w:val="center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MONSTER MAFIA</w:t>
                    </w:r>
                  </w:p>
                  <w:p w:rsidR="00380849" w:rsidRPr="00A27389" w:rsidRDefault="00380849" w:rsidP="00380849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b/>
                        <w:sz w:val="18"/>
                        <w:szCs w:val="18"/>
                      </w:rPr>
                      <w:t>Company:</w:t>
                    </w:r>
                    <w:r w:rsidRPr="00A27389">
                      <w:rPr>
                        <w:sz w:val="18"/>
                        <w:szCs w:val="18"/>
                      </w:rPr>
                      <w:t xml:space="preserve"> The Guildhall at SMU – (June-December 2010)</w:t>
                    </w:r>
                  </w:p>
                  <w:p w:rsidR="00380849" w:rsidRPr="00A27389" w:rsidRDefault="00380849" w:rsidP="00380849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b/>
                        <w:sz w:val="18"/>
                        <w:szCs w:val="18"/>
                      </w:rPr>
                      <w:t>Position</w:t>
                    </w:r>
                    <w:r w:rsidRPr="00A27389">
                      <w:rPr>
                        <w:sz w:val="18"/>
                        <w:szCs w:val="18"/>
                      </w:rPr>
                      <w:t>: Associate Producer – Art/Digital Effects Artist</w:t>
                    </w:r>
                  </w:p>
                  <w:p w:rsidR="00380849" w:rsidRPr="00A27389" w:rsidRDefault="00380849" w:rsidP="00380849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b/>
                        <w:sz w:val="18"/>
                        <w:szCs w:val="18"/>
                      </w:rPr>
                      <w:t>System</w:t>
                    </w:r>
                    <w:r w:rsidRPr="00A27389">
                      <w:rPr>
                        <w:sz w:val="18"/>
                        <w:szCs w:val="18"/>
                      </w:rPr>
                      <w:t>: Team Capstone Project in UDK on PC</w:t>
                    </w:r>
                  </w:p>
                  <w:p w:rsidR="00380849" w:rsidRPr="00A27389" w:rsidRDefault="00380849" w:rsidP="00380849">
                    <w:pPr>
                      <w:pStyle w:val="ResumeText"/>
                      <w:rPr>
                        <w:b/>
                        <w:sz w:val="18"/>
                        <w:szCs w:val="18"/>
                      </w:rPr>
                    </w:pPr>
                    <w:r w:rsidRPr="00A27389">
                      <w:rPr>
                        <w:b/>
                        <w:sz w:val="18"/>
                        <w:szCs w:val="18"/>
                      </w:rPr>
                      <w:t>Duties and Responsibilities:</w:t>
                    </w:r>
                  </w:p>
                  <w:p w:rsidR="00380849" w:rsidRPr="00A27389" w:rsidRDefault="00380849" w:rsidP="00BC0BD7">
                    <w:pPr>
                      <w:pStyle w:val="ResumeText"/>
                      <w:numPr>
                        <w:ilvl w:val="0"/>
                        <w:numId w:val="18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Created and updated Art Style Guide</w:t>
                    </w:r>
                  </w:p>
                  <w:p w:rsidR="00380849" w:rsidRPr="00A27389" w:rsidRDefault="00380849" w:rsidP="00BC0BD7">
                    <w:pPr>
                      <w:pStyle w:val="ResumeText"/>
                      <w:numPr>
                        <w:ilvl w:val="0"/>
                        <w:numId w:val="18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Managed and delegated art tasks to other team artists</w:t>
                    </w:r>
                  </w:p>
                  <w:p w:rsidR="00380849" w:rsidRPr="00A27389" w:rsidRDefault="00380849" w:rsidP="00BC0BD7">
                    <w:pPr>
                      <w:pStyle w:val="ResumeText"/>
                      <w:numPr>
                        <w:ilvl w:val="0"/>
                        <w:numId w:val="18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Created 40+ particle effects using Unreal Cascade Editor</w:t>
                    </w:r>
                  </w:p>
                  <w:p w:rsidR="00380849" w:rsidRPr="00A27389" w:rsidRDefault="00380849" w:rsidP="00BC0BD7">
                    <w:pPr>
                      <w:pStyle w:val="ResumeText"/>
                      <w:numPr>
                        <w:ilvl w:val="0"/>
                        <w:numId w:val="18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Assessed and critiqued level designs to improve gameplay and flow</w:t>
                    </w:r>
                  </w:p>
                  <w:p w:rsidR="00BC0BD7" w:rsidRPr="00A27389" w:rsidRDefault="00380849" w:rsidP="00BC0BD7">
                    <w:pPr>
                      <w:pStyle w:val="ResumeText"/>
                      <w:numPr>
                        <w:ilvl w:val="0"/>
                        <w:numId w:val="18"/>
                      </w:numPr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 xml:space="preserve">Rigged all </w:t>
                    </w:r>
                    <w:r w:rsidR="00EC6BBD">
                      <w:rPr>
                        <w:sz w:val="18"/>
                        <w:szCs w:val="18"/>
                      </w:rPr>
                      <w:t>in-</w:t>
                    </w:r>
                    <w:r w:rsidRPr="00A27389">
                      <w:rPr>
                        <w:sz w:val="18"/>
                        <w:szCs w:val="18"/>
                      </w:rPr>
                      <w:t>game characters</w:t>
                    </w:r>
                  </w:p>
                  <w:p w:rsidR="00BC0BD7" w:rsidRPr="00A27389" w:rsidRDefault="00BC0BD7" w:rsidP="00BC0BD7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</w:rPr>
                      <w:id w:val="414517067"/>
                    </w:sdtPr>
                    <w:sdtEndPr>
                      <w:rPr>
                        <w:sz w:val="20"/>
                        <w:szCs w:val="20"/>
                      </w:rPr>
                    </w:sdtEndPr>
                    <w:sdtContent>
                      <w:p w:rsidR="00BC0BD7" w:rsidRPr="00A27389" w:rsidRDefault="00BC0BD7" w:rsidP="00BC0BD7">
                        <w:pPr>
                          <w:pStyle w:val="Heading2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27389">
                          <w:rPr>
                            <w:sz w:val="18"/>
                            <w:szCs w:val="18"/>
                          </w:rPr>
                          <w:t>W</w:t>
                        </w:r>
                        <w:r w:rsidR="003512CB">
                          <w:rPr>
                            <w:sz w:val="18"/>
                            <w:szCs w:val="18"/>
                          </w:rPr>
                          <w:t>h</w:t>
                        </w:r>
                        <w:r w:rsidRPr="00A27389">
                          <w:rPr>
                            <w:sz w:val="18"/>
                            <w:szCs w:val="18"/>
                          </w:rPr>
                          <w:t>ispering Tower</w:t>
                        </w:r>
                      </w:p>
                      <w:p w:rsidR="00BC0BD7" w:rsidRPr="00A27389" w:rsidRDefault="00BC0BD7" w:rsidP="00BC0BD7">
                        <w:pPr>
                          <w:pStyle w:val="ResumeText"/>
                          <w:rPr>
                            <w:sz w:val="18"/>
                            <w:szCs w:val="18"/>
                          </w:rPr>
                        </w:pPr>
                        <w:r w:rsidRPr="00A27389">
                          <w:rPr>
                            <w:b/>
                            <w:sz w:val="18"/>
                            <w:szCs w:val="18"/>
                          </w:rPr>
                          <w:t>Company:</w:t>
                        </w:r>
                        <w:r w:rsidRPr="00A27389">
                          <w:rPr>
                            <w:sz w:val="18"/>
                            <w:szCs w:val="18"/>
                          </w:rPr>
                          <w:t xml:space="preserve"> The Guildhall at SMU – (March-May 2010)</w:t>
                        </w:r>
                      </w:p>
                      <w:p w:rsidR="00BC0BD7" w:rsidRPr="00A27389" w:rsidRDefault="00BC0BD7" w:rsidP="00BC0BD7">
                        <w:pPr>
                          <w:pStyle w:val="ResumeText"/>
                          <w:rPr>
                            <w:sz w:val="18"/>
                            <w:szCs w:val="18"/>
                          </w:rPr>
                        </w:pPr>
                        <w:r w:rsidRPr="00A27389">
                          <w:rPr>
                            <w:b/>
                            <w:sz w:val="18"/>
                            <w:szCs w:val="18"/>
                          </w:rPr>
                          <w:t>Position</w:t>
                        </w:r>
                        <w:r w:rsidRPr="00A27389">
                          <w:rPr>
                            <w:sz w:val="18"/>
                            <w:szCs w:val="18"/>
                          </w:rPr>
                          <w:t>: Level Designer/Digital Effects Designer</w:t>
                        </w:r>
                      </w:p>
                      <w:p w:rsidR="00BC0BD7" w:rsidRPr="00A27389" w:rsidRDefault="00BC0BD7" w:rsidP="00BC0BD7">
                        <w:pPr>
                          <w:pStyle w:val="ResumeText"/>
                          <w:rPr>
                            <w:sz w:val="18"/>
                            <w:szCs w:val="18"/>
                          </w:rPr>
                        </w:pPr>
                        <w:r w:rsidRPr="00A27389">
                          <w:rPr>
                            <w:b/>
                            <w:sz w:val="18"/>
                            <w:szCs w:val="18"/>
                          </w:rPr>
                          <w:t>System</w:t>
                        </w:r>
                        <w:r w:rsidRPr="00A27389">
                          <w:rPr>
                            <w:sz w:val="18"/>
                            <w:szCs w:val="18"/>
                          </w:rPr>
                          <w:t>: Team Project in UDK on PC</w:t>
                        </w:r>
                      </w:p>
                      <w:p w:rsidR="00BC0BD7" w:rsidRPr="00A27389" w:rsidRDefault="00BC0BD7" w:rsidP="00BC0BD7">
                        <w:pPr>
                          <w:pStyle w:val="ResumeText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27389">
                          <w:rPr>
                            <w:b/>
                            <w:sz w:val="18"/>
                            <w:szCs w:val="18"/>
                          </w:rPr>
                          <w:t>Duties and Responsibilities:</w:t>
                        </w:r>
                      </w:p>
                      <w:p w:rsidR="008C0B57" w:rsidRPr="00A27389" w:rsidRDefault="008C0B57" w:rsidP="008C0B57">
                        <w:pPr>
                          <w:pStyle w:val="ResumeText"/>
                          <w:numPr>
                            <w:ilvl w:val="0"/>
                            <w:numId w:val="19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A27389">
                          <w:rPr>
                            <w:sz w:val="18"/>
                            <w:szCs w:val="18"/>
                          </w:rPr>
                          <w:t>Cooperated with leaders and executed tasks by the deadlines</w:t>
                        </w:r>
                      </w:p>
                      <w:p w:rsidR="008C0B57" w:rsidRPr="00A27389" w:rsidRDefault="008C0B57" w:rsidP="008C0B57">
                        <w:pPr>
                          <w:pStyle w:val="ResumeText"/>
                          <w:numPr>
                            <w:ilvl w:val="0"/>
                            <w:numId w:val="19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A27389">
                          <w:rPr>
                            <w:sz w:val="18"/>
                            <w:szCs w:val="18"/>
                          </w:rPr>
                          <w:t>Created all particle effects using Unreal Cascade Editor</w:t>
                        </w:r>
                      </w:p>
                      <w:p w:rsidR="008C0B57" w:rsidRPr="00A27389" w:rsidRDefault="008C0B57" w:rsidP="008C0B57">
                        <w:pPr>
                          <w:pStyle w:val="ResumeText"/>
                          <w:numPr>
                            <w:ilvl w:val="0"/>
                            <w:numId w:val="19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A27389">
                          <w:rPr>
                            <w:sz w:val="18"/>
                            <w:szCs w:val="18"/>
                          </w:rPr>
                          <w:t>Modeled geometry assets to aid level designers in building the levels</w:t>
                        </w:r>
                      </w:p>
                      <w:p w:rsidR="008C0B57" w:rsidRPr="00A27389" w:rsidRDefault="008C0B57" w:rsidP="008C0B57">
                        <w:pPr>
                          <w:pStyle w:val="ResumeText"/>
                          <w:rPr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</w:rPr>
                          <w:id w:val="414517088"/>
                        </w:sdtPr>
                        <w:sdtEndPr>
                          <w:rPr>
                            <w:sz w:val="20"/>
                            <w:szCs w:val="20"/>
                          </w:rPr>
                        </w:sdtEndPr>
                        <w:sdtContent>
                          <w:p w:rsidR="008C0B57" w:rsidRPr="00A27389" w:rsidRDefault="008C0B57" w:rsidP="008C0B57">
                            <w:pPr>
                              <w:pStyle w:val="Heading2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27389">
                              <w:rPr>
                                <w:sz w:val="18"/>
                                <w:szCs w:val="18"/>
                              </w:rPr>
                              <w:t>F.L.E.A.</w:t>
                            </w:r>
                            <w:proofErr w:type="gramEnd"/>
                          </w:p>
                          <w:p w:rsidR="008C0B57" w:rsidRPr="00A27389" w:rsidRDefault="008C0B57" w:rsidP="008C0B57">
                            <w:pPr>
                              <w:pStyle w:val="ResumeText"/>
                              <w:rPr>
                                <w:sz w:val="18"/>
                                <w:szCs w:val="18"/>
                              </w:rPr>
                            </w:pPr>
                            <w:r w:rsidRPr="00A27389">
                              <w:rPr>
                                <w:b/>
                                <w:sz w:val="18"/>
                                <w:szCs w:val="18"/>
                              </w:rPr>
                              <w:t>Company:</w:t>
                            </w:r>
                            <w:r w:rsidRPr="00A27389">
                              <w:rPr>
                                <w:sz w:val="18"/>
                                <w:szCs w:val="18"/>
                              </w:rPr>
                              <w:t xml:space="preserve"> The Guildhall at SMU – (October-December 2010)</w:t>
                            </w:r>
                          </w:p>
                          <w:p w:rsidR="008C0B57" w:rsidRPr="00A27389" w:rsidRDefault="008C0B57" w:rsidP="008C0B57">
                            <w:pPr>
                              <w:pStyle w:val="ResumeText"/>
                              <w:rPr>
                                <w:sz w:val="18"/>
                                <w:szCs w:val="18"/>
                              </w:rPr>
                            </w:pPr>
                            <w:r w:rsidRPr="00A27389">
                              <w:rPr>
                                <w:b/>
                                <w:sz w:val="18"/>
                                <w:szCs w:val="18"/>
                              </w:rPr>
                              <w:t>Position</w:t>
                            </w:r>
                            <w:r w:rsidRPr="00A27389">
                              <w:rPr>
                                <w:sz w:val="18"/>
                                <w:szCs w:val="18"/>
                              </w:rPr>
                              <w:t>: Level Designer</w:t>
                            </w:r>
                          </w:p>
                          <w:p w:rsidR="008C0B57" w:rsidRPr="00A27389" w:rsidRDefault="008C0B57" w:rsidP="008C0B57">
                            <w:pPr>
                              <w:pStyle w:val="ResumeText"/>
                              <w:rPr>
                                <w:sz w:val="18"/>
                                <w:szCs w:val="18"/>
                              </w:rPr>
                            </w:pPr>
                            <w:r w:rsidRPr="00A27389">
                              <w:rPr>
                                <w:b/>
                                <w:sz w:val="18"/>
                                <w:szCs w:val="18"/>
                              </w:rPr>
                              <w:t>System</w:t>
                            </w:r>
                            <w:r w:rsidRPr="00A27389">
                              <w:rPr>
                                <w:sz w:val="18"/>
                                <w:szCs w:val="18"/>
                              </w:rPr>
                              <w:t>: Team Project in Torque X on PC</w:t>
                            </w:r>
                          </w:p>
                          <w:p w:rsidR="008C0B57" w:rsidRPr="00A27389" w:rsidRDefault="008C0B57" w:rsidP="008C0B57">
                            <w:pPr>
                              <w:pStyle w:val="ResumeTex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27389">
                              <w:rPr>
                                <w:b/>
                                <w:sz w:val="18"/>
                                <w:szCs w:val="18"/>
                              </w:rPr>
                              <w:t>Duties and Responsibilities:</w:t>
                            </w:r>
                          </w:p>
                          <w:p w:rsidR="008C0B57" w:rsidRPr="00A27389" w:rsidRDefault="008C0B57" w:rsidP="008C0B57">
                            <w:pPr>
                              <w:pStyle w:val="ResumeText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27389">
                              <w:rPr>
                                <w:sz w:val="18"/>
                                <w:szCs w:val="18"/>
                              </w:rPr>
                              <w:t>Coded and integrated the main character’s jumping ability using C#</w:t>
                            </w:r>
                          </w:p>
                          <w:p w:rsidR="008C0B57" w:rsidRPr="00A27389" w:rsidRDefault="008C0B57" w:rsidP="008C0B57">
                            <w:pPr>
                              <w:pStyle w:val="ResumeText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27389">
                              <w:rPr>
                                <w:sz w:val="18"/>
                                <w:szCs w:val="18"/>
                              </w:rPr>
                              <w:t>Designed two of the four levels within the Torque X Editor</w:t>
                            </w:r>
                          </w:p>
                          <w:p w:rsidR="008C0B57" w:rsidRPr="00A27389" w:rsidRDefault="008C0B57" w:rsidP="008C0B57">
                            <w:pPr>
                              <w:pStyle w:val="ResumeText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27389">
                              <w:rPr>
                                <w:sz w:val="18"/>
                                <w:szCs w:val="18"/>
                              </w:rPr>
                              <w:t>Created smoke particle effects for the main character</w:t>
                            </w:r>
                          </w:p>
                          <w:p w:rsidR="00BC0BD7" w:rsidRDefault="008C0B57" w:rsidP="008C0B57">
                            <w:pPr>
                              <w:pStyle w:val="ResumeText"/>
                              <w:numPr>
                                <w:ilvl w:val="0"/>
                                <w:numId w:val="20"/>
                              </w:numPr>
                            </w:pPr>
                            <w:r w:rsidRPr="00A27389">
                              <w:rPr>
                                <w:sz w:val="18"/>
                                <w:szCs w:val="18"/>
                              </w:rPr>
                              <w:t xml:space="preserve">Modeled 3D background sprites for all game </w:t>
                            </w:r>
                            <w:r>
                              <w:t>levels</w:t>
                            </w:r>
                          </w:p>
                        </w:sdtContent>
                      </w:sdt>
                    </w:sdtContent>
                  </w:sdt>
                  <w:p w:rsidR="00243CB1" w:rsidRDefault="004A36E2">
                    <w:pPr>
                      <w:pStyle w:val="ResumeText"/>
                    </w:pPr>
                  </w:p>
                </w:sdtContent>
              </w:sdt>
            </w:sdtContent>
          </w:sdt>
        </w:tc>
      </w:tr>
      <w:tr w:rsidR="008C0B57" w:rsidTr="00A27389">
        <w:tc>
          <w:tcPr>
            <w:tcW w:w="2250" w:type="dxa"/>
            <w:tcBorders>
              <w:left w:val="nil"/>
              <w:right w:val="nil"/>
            </w:tcBorders>
          </w:tcPr>
          <w:p w:rsidR="008C0B57" w:rsidRDefault="008C0B57" w:rsidP="00A27389">
            <w:pPr>
              <w:pStyle w:val="Heading1"/>
              <w:jc w:val="left"/>
            </w:pPr>
            <w:r>
              <w:t>Education</w:t>
            </w:r>
          </w:p>
        </w:tc>
        <w:tc>
          <w:tcPr>
            <w:tcW w:w="20" w:type="dxa"/>
            <w:tcBorders>
              <w:left w:val="nil"/>
              <w:right w:val="nil"/>
            </w:tcBorders>
          </w:tcPr>
          <w:p w:rsidR="008C0B57" w:rsidRDefault="008C0B57"/>
        </w:tc>
        <w:tc>
          <w:tcPr>
            <w:tcW w:w="7830" w:type="dxa"/>
            <w:tcBorders>
              <w:left w:val="nil"/>
              <w:right w:val="nil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414517121"/>
            </w:sdtPr>
            <w:sdtContent>
              <w:p w:rsidR="008C0B57" w:rsidRPr="00A27389" w:rsidRDefault="00A27389" w:rsidP="008C0B57">
                <w:pPr>
                  <w:pStyle w:val="Heading2"/>
                  <w:rPr>
                    <w:sz w:val="18"/>
                    <w:szCs w:val="18"/>
                  </w:rPr>
                </w:pPr>
                <w:r w:rsidRPr="00A27389">
                  <w:rPr>
                    <w:sz w:val="18"/>
                    <w:szCs w:val="18"/>
                  </w:rPr>
                  <w:t>The Guildhall at SMU (Southern Methodist University, Plano, Texas)</w:t>
                </w:r>
              </w:p>
              <w:p w:rsidR="00A27389" w:rsidRPr="00A27389" w:rsidRDefault="00A27389" w:rsidP="00A27389">
                <w:pPr>
                  <w:pStyle w:val="ResumeText"/>
                  <w:rPr>
                    <w:sz w:val="18"/>
                    <w:szCs w:val="18"/>
                  </w:rPr>
                </w:pPr>
                <w:r w:rsidRPr="00A27389">
                  <w:rPr>
                    <w:sz w:val="18"/>
                    <w:szCs w:val="18"/>
                  </w:rPr>
                  <w:t>Masters of Interactive Technology in Digital Game Development</w:t>
                </w:r>
              </w:p>
              <w:p w:rsidR="008C0B57" w:rsidRPr="00A27389" w:rsidRDefault="008C0B57" w:rsidP="00A27389">
                <w:pPr>
                  <w:pStyle w:val="ResumeText"/>
                  <w:numPr>
                    <w:ilvl w:val="0"/>
                    <w:numId w:val="25"/>
                  </w:numPr>
                  <w:rPr>
                    <w:sz w:val="18"/>
                    <w:szCs w:val="18"/>
                  </w:rPr>
                </w:pPr>
                <w:r w:rsidRPr="00A27389">
                  <w:rPr>
                    <w:sz w:val="18"/>
                    <w:szCs w:val="18"/>
                  </w:rPr>
                  <w:t>Specialization in Level Design</w:t>
                </w:r>
              </w:p>
              <w:p w:rsidR="008C0B57" w:rsidRPr="00A27389" w:rsidRDefault="008C0B57" w:rsidP="00A27389">
                <w:pPr>
                  <w:pStyle w:val="ResumeText"/>
                  <w:numPr>
                    <w:ilvl w:val="0"/>
                    <w:numId w:val="25"/>
                  </w:numPr>
                  <w:rPr>
                    <w:sz w:val="18"/>
                    <w:szCs w:val="18"/>
                  </w:rPr>
                </w:pPr>
                <w:r w:rsidRPr="00A27389">
                  <w:rPr>
                    <w:sz w:val="18"/>
                    <w:szCs w:val="18"/>
                  </w:rPr>
                  <w:t>Master’s Thesis: What is the ideal enemy encounter composition?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</w:rPr>
                  <w:id w:val="414517249"/>
                </w:sdtPr>
                <w:sdtEndPr>
                  <w:rPr>
                    <w:sz w:val="20"/>
                    <w:szCs w:val="20"/>
                  </w:rPr>
                </w:sdtEndPr>
                <w:sdtContent>
                  <w:p w:rsidR="008C0B57" w:rsidRPr="00A27389" w:rsidRDefault="00A27389" w:rsidP="008C0B57">
                    <w:pPr>
                      <w:pStyle w:val="Heading2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Kent State University (Kent, Ohio)</w:t>
                    </w:r>
                    <w:r w:rsidR="008C0B57" w:rsidRPr="00A27389">
                      <w:rPr>
                        <w:sz w:val="18"/>
                        <w:szCs w:val="18"/>
                      </w:rPr>
                      <w:tab/>
                      <w:t xml:space="preserve"> </w:t>
                    </w:r>
                  </w:p>
                  <w:p w:rsidR="00A27389" w:rsidRPr="00A27389" w:rsidRDefault="00A27389" w:rsidP="00A27389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A27389">
                      <w:rPr>
                        <w:sz w:val="18"/>
                        <w:szCs w:val="18"/>
                      </w:rPr>
                      <w:t>Bachelors of Science specialized in Computer Design and Animation</w:t>
                    </w:r>
                  </w:p>
                  <w:p w:rsidR="008C0B57" w:rsidRPr="00A27389" w:rsidRDefault="00A27389" w:rsidP="00A27389">
                    <w:pPr>
                      <w:tabs>
                        <w:tab w:val="right" w:pos="9900"/>
                      </w:tabs>
                      <w:rPr>
                        <w:rFonts w:ascii="Cambria" w:hAnsi="Cambria" w:cs="Microsoft Sans Serif"/>
                      </w:rPr>
                    </w:pPr>
                    <w:r w:rsidRPr="00A27389">
                      <w:rPr>
                        <w:rFonts w:ascii="Cambria" w:hAnsi="Cambria" w:cs="Microsoft Sans Serif"/>
                        <w:sz w:val="18"/>
                        <w:szCs w:val="18"/>
                      </w:rPr>
                      <w:t>Associates of Science in Computer Design and Animation</w:t>
                    </w:r>
                  </w:p>
                </w:sdtContent>
              </w:sdt>
              <w:p w:rsidR="00EC6BBD" w:rsidRDefault="00EC6BBD"/>
              <w:p w:rsidR="008C0B57" w:rsidRDefault="004A36E2"/>
            </w:sdtContent>
          </w:sdt>
        </w:tc>
      </w:tr>
    </w:tbl>
    <w:p w:rsidR="00243CB1" w:rsidRDefault="00243CB1" w:rsidP="00A27389"/>
    <w:sectPr w:rsidR="00243CB1" w:rsidSect="00243CB1">
      <w:footerReference w:type="default" r:id="rId9"/>
      <w:footerReference w:type="firs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AFD" w:rsidRDefault="001A7AFD">
      <w:pPr>
        <w:spacing w:before="0" w:after="0" w:line="240" w:lineRule="auto"/>
      </w:pPr>
      <w:r>
        <w:separator/>
      </w:r>
    </w:p>
  </w:endnote>
  <w:endnote w:type="continuationSeparator" w:id="0">
    <w:p w:rsidR="001A7AFD" w:rsidRDefault="001A7A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148"/>
      <w:gridCol w:w="5148"/>
    </w:tblGrid>
    <w:tr w:rsidR="00243CB1">
      <w:tc>
        <w:tcPr>
          <w:tcW w:w="5148" w:type="dxa"/>
        </w:tcPr>
        <w:p w:rsidR="00243CB1" w:rsidRDefault="006A41BE">
          <w:pPr>
            <w:pStyle w:val="Footer"/>
          </w:pPr>
          <w:r>
            <w:t xml:space="preserve">Page | </w:t>
          </w:r>
          <w:r w:rsidR="004A36E2">
            <w:fldChar w:fldCharType="begin"/>
          </w:r>
          <w:r>
            <w:instrText xml:space="preserve"> PAGE   \* MERGEFORMAT </w:instrText>
          </w:r>
          <w:r w:rsidR="004A36E2">
            <w:fldChar w:fldCharType="separate"/>
          </w:r>
          <w:r w:rsidR="00731169">
            <w:rPr>
              <w:noProof/>
            </w:rPr>
            <w:t>2</w:t>
          </w:r>
          <w:r w:rsidR="004A36E2">
            <w:fldChar w:fldCharType="end"/>
          </w:r>
        </w:p>
      </w:tc>
      <w:sdt>
        <w:sdtPr>
          <w:alias w:val="Your Name"/>
          <w:tag w:val=""/>
          <w:id w:val="414515626"/>
          <w:placeholder>
            <w:docPart w:val="860EE08EF8F3441AABD48211103D339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48" w:type="dxa"/>
            </w:tcPr>
            <w:p w:rsidR="00243CB1" w:rsidRDefault="00A27389">
              <w:pPr>
                <w:pStyle w:val="Footer"/>
                <w:jc w:val="right"/>
              </w:pPr>
              <w:r>
                <w:t>David Paul K</w:t>
              </w:r>
              <w:r w:rsidR="00266559">
                <w:t>nox</w:t>
              </w:r>
            </w:p>
          </w:tc>
        </w:sdtContent>
      </w:sdt>
    </w:tr>
  </w:tbl>
  <w:p w:rsidR="00243CB1" w:rsidRDefault="00243C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148"/>
      <w:gridCol w:w="5148"/>
    </w:tblGrid>
    <w:tr w:rsidR="00A27389" w:rsidTr="008C2E9D">
      <w:tc>
        <w:tcPr>
          <w:tcW w:w="5148" w:type="dxa"/>
        </w:tcPr>
        <w:p w:rsidR="00A27389" w:rsidRDefault="00A27389" w:rsidP="008C2E9D">
          <w:pPr>
            <w:pStyle w:val="Footer"/>
          </w:pPr>
          <w:r>
            <w:t xml:space="preserve">Page | </w:t>
          </w:r>
          <w:r w:rsidR="004A36E2">
            <w:fldChar w:fldCharType="begin"/>
          </w:r>
          <w:r>
            <w:instrText xml:space="preserve"> PAGE   \* MERGEFORMAT </w:instrText>
          </w:r>
          <w:r w:rsidR="004A36E2">
            <w:fldChar w:fldCharType="separate"/>
          </w:r>
          <w:r w:rsidR="00CB6F5F">
            <w:rPr>
              <w:noProof/>
            </w:rPr>
            <w:t>1</w:t>
          </w:r>
          <w:r w:rsidR="004A36E2">
            <w:fldChar w:fldCharType="end"/>
          </w:r>
        </w:p>
      </w:tc>
      <w:sdt>
        <w:sdtPr>
          <w:alias w:val="Your Name"/>
          <w:tag w:val=""/>
          <w:id w:val="414517297"/>
          <w:placeholder>
            <w:docPart w:val="7417646DB1F045A2AAB70786D7E8696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48" w:type="dxa"/>
            </w:tcPr>
            <w:p w:rsidR="00A27389" w:rsidRDefault="00A27389" w:rsidP="008C2E9D">
              <w:pPr>
                <w:pStyle w:val="Footer"/>
                <w:jc w:val="right"/>
              </w:pPr>
              <w:r>
                <w:t>David Paul Knox</w:t>
              </w:r>
            </w:p>
          </w:tc>
        </w:sdtContent>
      </w:sdt>
    </w:tr>
  </w:tbl>
  <w:p w:rsidR="00A27389" w:rsidRDefault="00A273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AFD" w:rsidRDefault="001A7AFD">
      <w:pPr>
        <w:spacing w:before="0" w:after="0" w:line="240" w:lineRule="auto"/>
      </w:pPr>
      <w:r>
        <w:separator/>
      </w:r>
    </w:p>
  </w:footnote>
  <w:footnote w:type="continuationSeparator" w:id="0">
    <w:p w:rsidR="001A7AFD" w:rsidRDefault="001A7A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20BC"/>
    <w:multiLevelType w:val="hybridMultilevel"/>
    <w:tmpl w:val="FA60DC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EB4573"/>
    <w:multiLevelType w:val="hybridMultilevel"/>
    <w:tmpl w:val="0336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25C32"/>
    <w:multiLevelType w:val="hybridMultilevel"/>
    <w:tmpl w:val="64CA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E7DC2"/>
    <w:multiLevelType w:val="hybridMultilevel"/>
    <w:tmpl w:val="8B943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53D81"/>
    <w:multiLevelType w:val="hybridMultilevel"/>
    <w:tmpl w:val="5D16B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F26691"/>
    <w:multiLevelType w:val="hybridMultilevel"/>
    <w:tmpl w:val="34F27D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EC369D"/>
    <w:multiLevelType w:val="hybridMultilevel"/>
    <w:tmpl w:val="C7F21F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A37B02"/>
    <w:multiLevelType w:val="hybridMultilevel"/>
    <w:tmpl w:val="B62AD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B75EBF"/>
    <w:multiLevelType w:val="hybridMultilevel"/>
    <w:tmpl w:val="11C2B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CB3966"/>
    <w:multiLevelType w:val="hybridMultilevel"/>
    <w:tmpl w:val="6478B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BD5FB1"/>
    <w:multiLevelType w:val="hybridMultilevel"/>
    <w:tmpl w:val="CBAC10E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77F7CDD"/>
    <w:multiLevelType w:val="hybridMultilevel"/>
    <w:tmpl w:val="F3F6E29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7D25E96"/>
    <w:multiLevelType w:val="hybridMultilevel"/>
    <w:tmpl w:val="CB32CF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390951"/>
    <w:multiLevelType w:val="hybridMultilevel"/>
    <w:tmpl w:val="467464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285C52"/>
    <w:multiLevelType w:val="hybridMultilevel"/>
    <w:tmpl w:val="F370A3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EA712D"/>
    <w:multiLevelType w:val="hybridMultilevel"/>
    <w:tmpl w:val="29589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C240F99"/>
    <w:multiLevelType w:val="hybridMultilevel"/>
    <w:tmpl w:val="16FC09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BB51E2"/>
    <w:multiLevelType w:val="hybridMultilevel"/>
    <w:tmpl w:val="31005A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A82777"/>
    <w:multiLevelType w:val="hybridMultilevel"/>
    <w:tmpl w:val="864A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404A0F"/>
    <w:multiLevelType w:val="hybridMultilevel"/>
    <w:tmpl w:val="E5F0B9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984FBA"/>
    <w:multiLevelType w:val="hybridMultilevel"/>
    <w:tmpl w:val="CFF689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A759B0"/>
    <w:multiLevelType w:val="hybridMultilevel"/>
    <w:tmpl w:val="1B68D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7361E9D"/>
    <w:multiLevelType w:val="hybridMultilevel"/>
    <w:tmpl w:val="44D628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8F7EFA"/>
    <w:multiLevelType w:val="hybridMultilevel"/>
    <w:tmpl w:val="3E6C0D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8923B8"/>
    <w:multiLevelType w:val="hybridMultilevel"/>
    <w:tmpl w:val="E22EA86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0"/>
  </w:num>
  <w:num w:numId="5">
    <w:abstractNumId w:val="15"/>
  </w:num>
  <w:num w:numId="6">
    <w:abstractNumId w:val="4"/>
  </w:num>
  <w:num w:numId="7">
    <w:abstractNumId w:val="21"/>
  </w:num>
  <w:num w:numId="8">
    <w:abstractNumId w:val="7"/>
  </w:num>
  <w:num w:numId="9">
    <w:abstractNumId w:val="1"/>
  </w:num>
  <w:num w:numId="10">
    <w:abstractNumId w:val="18"/>
  </w:num>
  <w:num w:numId="11">
    <w:abstractNumId w:val="2"/>
  </w:num>
  <w:num w:numId="12">
    <w:abstractNumId w:val="12"/>
  </w:num>
  <w:num w:numId="13">
    <w:abstractNumId w:val="22"/>
  </w:num>
  <w:num w:numId="14">
    <w:abstractNumId w:val="23"/>
  </w:num>
  <w:num w:numId="15">
    <w:abstractNumId w:val="0"/>
  </w:num>
  <w:num w:numId="16">
    <w:abstractNumId w:val="13"/>
  </w:num>
  <w:num w:numId="17">
    <w:abstractNumId w:val="20"/>
  </w:num>
  <w:num w:numId="18">
    <w:abstractNumId w:val="5"/>
  </w:num>
  <w:num w:numId="19">
    <w:abstractNumId w:val="6"/>
  </w:num>
  <w:num w:numId="20">
    <w:abstractNumId w:val="17"/>
  </w:num>
  <w:num w:numId="21">
    <w:abstractNumId w:val="9"/>
  </w:num>
  <w:num w:numId="22">
    <w:abstractNumId w:val="19"/>
  </w:num>
  <w:num w:numId="23">
    <w:abstractNumId w:val="8"/>
  </w:num>
  <w:num w:numId="24">
    <w:abstractNumId w:val="14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665CD"/>
    <w:rsid w:val="000601C2"/>
    <w:rsid w:val="000665CD"/>
    <w:rsid w:val="001A7AFD"/>
    <w:rsid w:val="001C5890"/>
    <w:rsid w:val="00243CB1"/>
    <w:rsid w:val="00266559"/>
    <w:rsid w:val="003512CB"/>
    <w:rsid w:val="00380849"/>
    <w:rsid w:val="003B4ACE"/>
    <w:rsid w:val="004A36E2"/>
    <w:rsid w:val="006A41BE"/>
    <w:rsid w:val="00731169"/>
    <w:rsid w:val="00774372"/>
    <w:rsid w:val="008C0B57"/>
    <w:rsid w:val="0093246C"/>
    <w:rsid w:val="00A27389"/>
    <w:rsid w:val="00A41832"/>
    <w:rsid w:val="00BC0BD7"/>
    <w:rsid w:val="00BF138E"/>
    <w:rsid w:val="00CB6F5F"/>
    <w:rsid w:val="00D03D86"/>
    <w:rsid w:val="00D25F53"/>
    <w:rsid w:val="00DB302B"/>
    <w:rsid w:val="00EC6BBD"/>
    <w:rsid w:val="00EE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B1"/>
    <w:rPr>
      <w:kern w:val="20"/>
    </w:rPr>
  </w:style>
  <w:style w:type="paragraph" w:styleId="Heading1">
    <w:name w:val="heading 1"/>
    <w:basedOn w:val="Normal"/>
    <w:next w:val="Normal"/>
    <w:unhideWhenUsed/>
    <w:qFormat/>
    <w:rsid w:val="00243CB1"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rsid w:val="00243CB1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43C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43C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C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C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C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C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C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243C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sid w:val="00243CB1"/>
    <w:rPr>
      <w:kern w:val="20"/>
    </w:rPr>
  </w:style>
  <w:style w:type="paragraph" w:customStyle="1" w:styleId="ResumeText">
    <w:name w:val="Resume Text"/>
    <w:basedOn w:val="Normal"/>
    <w:qFormat/>
    <w:rsid w:val="00243CB1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243CB1"/>
    <w:rPr>
      <w:color w:val="808080"/>
    </w:rPr>
  </w:style>
  <w:style w:type="table" w:styleId="TableGrid">
    <w:name w:val="Table Grid"/>
    <w:basedOn w:val="TableNormal"/>
    <w:uiPriority w:val="59"/>
    <w:rsid w:val="00243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43CB1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CB1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CB1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CB1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CB1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CB1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CB1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243CB1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243CB1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243CB1"/>
    <w:rPr>
      <w:color w:val="418AB3" w:themeColor="accent1"/>
    </w:rPr>
  </w:style>
  <w:style w:type="paragraph" w:customStyle="1" w:styleId="ContactInfo">
    <w:name w:val="Contact Info"/>
    <w:basedOn w:val="Normal"/>
    <w:qFormat/>
    <w:rsid w:val="00243CB1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243CB1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3CB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CB1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4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6C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9324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vid%20Knox\JOBS\resumeTemplates\TS10346306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0EE08EF8F3441AABD48211103D3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84F5C-0C2B-420D-BBA9-8DECD0271773}"/>
      </w:docPartPr>
      <w:docPartBody>
        <w:p w:rsidR="00B33590" w:rsidRDefault="00D02B7F">
          <w:pPr>
            <w:pStyle w:val="860EE08EF8F3441AABD48211103D339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C111DD85BCC46AAA3C2D23A2DE81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2EAD6-25B8-45CA-8B7B-270EE7640F56}"/>
      </w:docPartPr>
      <w:docPartBody>
        <w:p w:rsidR="00B33590" w:rsidRDefault="00D02B7F">
          <w:pPr>
            <w:pStyle w:val="9C111DD85BCC46AAA3C2D23A2DE818BE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B21E6122F689423BBC886C3A124EB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9B16D-F70E-44CB-94C3-38EDFD09B781}"/>
      </w:docPartPr>
      <w:docPartBody>
        <w:p w:rsidR="00B33590" w:rsidRDefault="00D02B7F">
          <w:pPr>
            <w:pStyle w:val="B21E6122F689423BBC886C3A124EBFD5"/>
          </w:pPr>
          <w:r>
            <w:t>[Professional or technical skills]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67BD"/>
    <w:rsid w:val="00B33590"/>
    <w:rsid w:val="00BE67BD"/>
    <w:rsid w:val="00D02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EF09CCF6ED40AD90B48F1551DE0D4F">
    <w:name w:val="73EF09CCF6ED40AD90B48F1551DE0D4F"/>
    <w:rsid w:val="00B33590"/>
  </w:style>
  <w:style w:type="paragraph" w:customStyle="1" w:styleId="4763E563DDD144129A30B6D2CEB7302F">
    <w:name w:val="4763E563DDD144129A30B6D2CEB7302F"/>
    <w:rsid w:val="00B33590"/>
  </w:style>
  <w:style w:type="paragraph" w:customStyle="1" w:styleId="7C425FDC9AC84E29951871831258EBF3">
    <w:name w:val="7C425FDC9AC84E29951871831258EBF3"/>
    <w:rsid w:val="00B33590"/>
  </w:style>
  <w:style w:type="paragraph" w:customStyle="1" w:styleId="73EB6106B0DF4ADBBFAB370D450ADDCF">
    <w:name w:val="73EB6106B0DF4ADBBFAB370D450ADDCF"/>
    <w:rsid w:val="00B33590"/>
  </w:style>
  <w:style w:type="character" w:styleId="Emphasis">
    <w:name w:val="Emphasis"/>
    <w:basedOn w:val="DefaultParagraphFont"/>
    <w:unhideWhenUsed/>
    <w:qFormat/>
    <w:rsid w:val="00B33590"/>
    <w:rPr>
      <w:color w:val="4F81BD" w:themeColor="accent1"/>
    </w:rPr>
  </w:style>
  <w:style w:type="paragraph" w:customStyle="1" w:styleId="FCEADEB7E1524E4396BDAEE775A8FF82">
    <w:name w:val="FCEADEB7E1524E4396BDAEE775A8FF82"/>
    <w:rsid w:val="00B33590"/>
  </w:style>
  <w:style w:type="character" w:styleId="PlaceholderText">
    <w:name w:val="Placeholder Text"/>
    <w:basedOn w:val="DefaultParagraphFont"/>
    <w:uiPriority w:val="99"/>
    <w:semiHidden/>
    <w:rsid w:val="00BE67BD"/>
    <w:rPr>
      <w:color w:val="808080"/>
    </w:rPr>
  </w:style>
  <w:style w:type="paragraph" w:customStyle="1" w:styleId="860EE08EF8F3441AABD48211103D3395">
    <w:name w:val="860EE08EF8F3441AABD48211103D3395"/>
    <w:rsid w:val="00B33590"/>
  </w:style>
  <w:style w:type="paragraph" w:customStyle="1" w:styleId="9DB4E32601864F629900FE96393DBF9F">
    <w:name w:val="9DB4E32601864F629900FE96393DBF9F"/>
    <w:rsid w:val="00B33590"/>
  </w:style>
  <w:style w:type="paragraph" w:customStyle="1" w:styleId="9C111DD85BCC46AAA3C2D23A2DE818BE">
    <w:name w:val="9C111DD85BCC46AAA3C2D23A2DE818BE"/>
    <w:rsid w:val="00B33590"/>
  </w:style>
  <w:style w:type="paragraph" w:customStyle="1" w:styleId="7DD08376EC35442D9481ABD2C6747FF5">
    <w:name w:val="7DD08376EC35442D9481ABD2C6747FF5"/>
    <w:rsid w:val="00B33590"/>
  </w:style>
  <w:style w:type="paragraph" w:customStyle="1" w:styleId="233C9487F14B4922A021D9664224C9B6">
    <w:name w:val="233C9487F14B4922A021D9664224C9B6"/>
    <w:rsid w:val="00B33590"/>
  </w:style>
  <w:style w:type="paragraph" w:customStyle="1" w:styleId="B21E6122F689423BBC886C3A124EBFD5">
    <w:name w:val="B21E6122F689423BBC886C3A124EBFD5"/>
    <w:rsid w:val="00B33590"/>
  </w:style>
  <w:style w:type="paragraph" w:customStyle="1" w:styleId="EE7CE8E90BCA4AC684227F78F3377A78">
    <w:name w:val="EE7CE8E90BCA4AC684227F78F3377A78"/>
    <w:rsid w:val="00B33590"/>
  </w:style>
  <w:style w:type="paragraph" w:customStyle="1" w:styleId="331E4D83A9834D0893A711D8E6912D75">
    <w:name w:val="331E4D83A9834D0893A711D8E6912D75"/>
    <w:rsid w:val="00B33590"/>
  </w:style>
  <w:style w:type="paragraph" w:customStyle="1" w:styleId="0878DC1FFB524CBCAF32C8FCE00DA1DD">
    <w:name w:val="0878DC1FFB524CBCAF32C8FCE00DA1DD"/>
    <w:rsid w:val="00B33590"/>
  </w:style>
  <w:style w:type="paragraph" w:customStyle="1" w:styleId="6ACBACC72CD342148A19DC49A5E49437">
    <w:name w:val="6ACBACC72CD342148A19DC49A5E49437"/>
    <w:rsid w:val="00B33590"/>
  </w:style>
  <w:style w:type="paragraph" w:customStyle="1" w:styleId="FAE353662EB94375AF7201D5B21F3251">
    <w:name w:val="FAE353662EB94375AF7201D5B21F3251"/>
    <w:rsid w:val="00B33590"/>
  </w:style>
  <w:style w:type="paragraph" w:customStyle="1" w:styleId="CC9239A1DBD44748AD778CA29902749D">
    <w:name w:val="CC9239A1DBD44748AD778CA29902749D"/>
    <w:rsid w:val="00B33590"/>
  </w:style>
  <w:style w:type="paragraph" w:customStyle="1" w:styleId="F6E123D205D64001B1C66D9871418CB2">
    <w:name w:val="F6E123D205D64001B1C66D9871418CB2"/>
    <w:rsid w:val="00B33590"/>
  </w:style>
  <w:style w:type="paragraph" w:customStyle="1" w:styleId="81CCFD96C1074947AD0A7BAA7F31C1E1">
    <w:name w:val="81CCFD96C1074947AD0A7BAA7F31C1E1"/>
    <w:rsid w:val="00B33590"/>
  </w:style>
  <w:style w:type="paragraph" w:customStyle="1" w:styleId="569AB2B1F02E4002A387BDB687080585">
    <w:name w:val="569AB2B1F02E4002A387BDB687080585"/>
    <w:rsid w:val="00BE67BD"/>
  </w:style>
  <w:style w:type="paragraph" w:customStyle="1" w:styleId="2F93C293097C4BC483E26D00A216CC78">
    <w:name w:val="2F93C293097C4BC483E26D00A216CC78"/>
    <w:rsid w:val="00BE67BD"/>
  </w:style>
  <w:style w:type="paragraph" w:customStyle="1" w:styleId="03FAEE78A707435990C24BC32EC42365">
    <w:name w:val="03FAEE78A707435990C24BC32EC42365"/>
    <w:rsid w:val="00BE67BD"/>
  </w:style>
  <w:style w:type="paragraph" w:customStyle="1" w:styleId="D34E96D7DD384976B2885B3C7A86BA44">
    <w:name w:val="D34E96D7DD384976B2885B3C7A86BA44"/>
    <w:rsid w:val="00BE67BD"/>
  </w:style>
  <w:style w:type="paragraph" w:customStyle="1" w:styleId="CAD684DA633045BABD97CE862A456734">
    <w:name w:val="CAD684DA633045BABD97CE862A456734"/>
    <w:rsid w:val="00BE67BD"/>
  </w:style>
  <w:style w:type="paragraph" w:customStyle="1" w:styleId="E31BC86DE0454D56A991991C92AB41C6">
    <w:name w:val="E31BC86DE0454D56A991991C92AB41C6"/>
    <w:rsid w:val="00BE67BD"/>
  </w:style>
  <w:style w:type="paragraph" w:customStyle="1" w:styleId="3B583F8595654B77856171727E1EBC4C">
    <w:name w:val="3B583F8595654B77856171727E1EBC4C"/>
    <w:rsid w:val="00BE67BD"/>
  </w:style>
  <w:style w:type="paragraph" w:customStyle="1" w:styleId="B0EA9B222E50499692F8863C36B57D28">
    <w:name w:val="B0EA9B222E50499692F8863C36B57D28"/>
    <w:rsid w:val="00BE67BD"/>
  </w:style>
  <w:style w:type="paragraph" w:customStyle="1" w:styleId="066E09DFFCE242AE9B0884E0DA61716E">
    <w:name w:val="066E09DFFCE242AE9B0884E0DA61716E"/>
    <w:rsid w:val="00BE67BD"/>
  </w:style>
  <w:style w:type="paragraph" w:customStyle="1" w:styleId="E143DC4975C14FB3ADB03E250E345451">
    <w:name w:val="E143DC4975C14FB3ADB03E250E345451"/>
    <w:rsid w:val="00BE67BD"/>
  </w:style>
  <w:style w:type="paragraph" w:customStyle="1" w:styleId="90B90068AF784753B63C5625C3EDCF87">
    <w:name w:val="90B90068AF784753B63C5625C3EDCF87"/>
    <w:rsid w:val="00BE67BD"/>
  </w:style>
  <w:style w:type="paragraph" w:customStyle="1" w:styleId="A3EA543D9CA345E7AD7F85BA7D64A8B5">
    <w:name w:val="A3EA543D9CA345E7AD7F85BA7D64A8B5"/>
    <w:rsid w:val="00BE67BD"/>
  </w:style>
  <w:style w:type="paragraph" w:customStyle="1" w:styleId="CB42C84A6FA6495D8E40C6299A2DFEF3">
    <w:name w:val="CB42C84A6FA6495D8E40C6299A2DFEF3"/>
    <w:rsid w:val="00BE67BD"/>
  </w:style>
  <w:style w:type="paragraph" w:customStyle="1" w:styleId="36BB1F3DC7EC493FB92B810AC9E29FC9">
    <w:name w:val="36BB1F3DC7EC493FB92B810AC9E29FC9"/>
    <w:rsid w:val="00BE67BD"/>
  </w:style>
  <w:style w:type="paragraph" w:customStyle="1" w:styleId="76B243D8FF584364BAAC2CEF4750AAF7">
    <w:name w:val="76B243D8FF584364BAAC2CEF4750AAF7"/>
    <w:rsid w:val="00BE67BD"/>
  </w:style>
  <w:style w:type="paragraph" w:customStyle="1" w:styleId="63D50B7A61E447DE853C4760C2970FD6">
    <w:name w:val="63D50B7A61E447DE853C4760C2970FD6"/>
    <w:rsid w:val="00BE67BD"/>
  </w:style>
  <w:style w:type="paragraph" w:customStyle="1" w:styleId="E2C5D97BAB5542F3A4E48524BE573074">
    <w:name w:val="E2C5D97BAB5542F3A4E48524BE573074"/>
    <w:rsid w:val="00BE67BD"/>
  </w:style>
  <w:style w:type="paragraph" w:customStyle="1" w:styleId="6405C1A8FA73424B90C0C33CD7EF4E25">
    <w:name w:val="6405C1A8FA73424B90C0C33CD7EF4E25"/>
    <w:rsid w:val="00BE67BD"/>
  </w:style>
  <w:style w:type="paragraph" w:customStyle="1" w:styleId="7C911A15C59A42F38851807461C164CC">
    <w:name w:val="7C911A15C59A42F38851807461C164CC"/>
    <w:rsid w:val="00BE67BD"/>
  </w:style>
  <w:style w:type="paragraph" w:customStyle="1" w:styleId="C2672B14A4954B43AE134754CD194331">
    <w:name w:val="C2672B14A4954B43AE134754CD194331"/>
    <w:rsid w:val="00BE67BD"/>
  </w:style>
  <w:style w:type="paragraph" w:customStyle="1" w:styleId="BF761E5CCED54BA9899CCD252677E04F">
    <w:name w:val="BF761E5CCED54BA9899CCD252677E04F"/>
    <w:rsid w:val="00BE67BD"/>
  </w:style>
  <w:style w:type="paragraph" w:customStyle="1" w:styleId="3CD3B41B91934D868DA5B9AF64AED3D8">
    <w:name w:val="3CD3B41B91934D868DA5B9AF64AED3D8"/>
    <w:rsid w:val="00BE67BD"/>
  </w:style>
  <w:style w:type="paragraph" w:customStyle="1" w:styleId="934BEC72E54B497397DAEDBC6A6E6149">
    <w:name w:val="934BEC72E54B497397DAEDBC6A6E6149"/>
    <w:rsid w:val="00BE67BD"/>
  </w:style>
  <w:style w:type="paragraph" w:customStyle="1" w:styleId="AE378F35CDC34008A0E48497CB3457E0">
    <w:name w:val="AE378F35CDC34008A0E48497CB3457E0"/>
    <w:rsid w:val="00BE67BD"/>
  </w:style>
  <w:style w:type="paragraph" w:customStyle="1" w:styleId="FDDCB61E55E94D709DE136DD12E58FA7">
    <w:name w:val="FDDCB61E55E94D709DE136DD12E58FA7"/>
    <w:rsid w:val="00BE67BD"/>
  </w:style>
  <w:style w:type="paragraph" w:customStyle="1" w:styleId="88140AFB228E45FD9CDF02219416A150">
    <w:name w:val="88140AFB228E45FD9CDF02219416A150"/>
    <w:rsid w:val="00BE67BD"/>
  </w:style>
  <w:style w:type="paragraph" w:customStyle="1" w:styleId="4C5DE0091028404FA6B2B7F8FB2321B6">
    <w:name w:val="4C5DE0091028404FA6B2B7F8FB2321B6"/>
    <w:rsid w:val="00BE67BD"/>
  </w:style>
  <w:style w:type="paragraph" w:customStyle="1" w:styleId="CA62278906BE4D5094AEE8105115B6E1">
    <w:name w:val="CA62278906BE4D5094AEE8105115B6E1"/>
    <w:rsid w:val="00BE67BD"/>
  </w:style>
  <w:style w:type="paragraph" w:customStyle="1" w:styleId="2EFCCD6488314AA7BAC3375BEA189A58">
    <w:name w:val="2EFCCD6488314AA7BAC3375BEA189A58"/>
    <w:rsid w:val="00BE67BD"/>
  </w:style>
  <w:style w:type="paragraph" w:customStyle="1" w:styleId="788012F064D34F69AA2CD489123C8894">
    <w:name w:val="788012F064D34F69AA2CD489123C8894"/>
    <w:rsid w:val="00BE67BD"/>
  </w:style>
  <w:style w:type="paragraph" w:customStyle="1" w:styleId="6667913C5D77432CBCB9F6C13B468618">
    <w:name w:val="6667913C5D77432CBCB9F6C13B468618"/>
    <w:rsid w:val="00BE67BD"/>
  </w:style>
  <w:style w:type="paragraph" w:customStyle="1" w:styleId="C4532EB1305F4373A0B8C119A4703811">
    <w:name w:val="C4532EB1305F4373A0B8C119A4703811"/>
    <w:rsid w:val="00BE67BD"/>
  </w:style>
  <w:style w:type="paragraph" w:customStyle="1" w:styleId="A56E510C45B547589C37A3ECE9BB077A">
    <w:name w:val="A56E510C45B547589C37A3ECE9BB077A"/>
    <w:rsid w:val="00BE67BD"/>
  </w:style>
  <w:style w:type="paragraph" w:customStyle="1" w:styleId="7C0D7D6170E04CD989E48FFCF17C90EC">
    <w:name w:val="7C0D7D6170E04CD989E48FFCF17C90EC"/>
    <w:rsid w:val="00BE67BD"/>
  </w:style>
  <w:style w:type="paragraph" w:customStyle="1" w:styleId="E236357DBA7941D6BCF0F650A1E56419">
    <w:name w:val="E236357DBA7941D6BCF0F650A1E56419"/>
    <w:rsid w:val="00BE67BD"/>
  </w:style>
  <w:style w:type="paragraph" w:customStyle="1" w:styleId="1EE9C1DBE01943478D9F390D93E6F838">
    <w:name w:val="1EE9C1DBE01943478D9F390D93E6F838"/>
    <w:rsid w:val="00BE67BD"/>
  </w:style>
  <w:style w:type="paragraph" w:customStyle="1" w:styleId="E92DB972E35942768353B45BEC4C2707">
    <w:name w:val="E92DB972E35942768353B45BEC4C2707"/>
    <w:rsid w:val="00BE67BD"/>
  </w:style>
  <w:style w:type="paragraph" w:customStyle="1" w:styleId="090C14C483E74249ADE78E0CD1FF2FFF">
    <w:name w:val="090C14C483E74249ADE78E0CD1FF2FFF"/>
    <w:rsid w:val="00BE67BD"/>
  </w:style>
  <w:style w:type="paragraph" w:customStyle="1" w:styleId="13251512CF7A4B2E956A8959E43E29C6">
    <w:name w:val="13251512CF7A4B2E956A8959E43E29C6"/>
    <w:rsid w:val="00BE67BD"/>
  </w:style>
  <w:style w:type="paragraph" w:customStyle="1" w:styleId="13B1C53DF1774804B13E84FD6A348A7B">
    <w:name w:val="13B1C53DF1774804B13E84FD6A348A7B"/>
    <w:rsid w:val="00BE67BD"/>
  </w:style>
  <w:style w:type="paragraph" w:customStyle="1" w:styleId="043C10CDEFEA4BD89B51F1A298BD4BB9">
    <w:name w:val="043C10CDEFEA4BD89B51F1A298BD4BB9"/>
    <w:rsid w:val="00BE67BD"/>
  </w:style>
  <w:style w:type="paragraph" w:customStyle="1" w:styleId="695A337E0ABD4DBDA045ECDF5B1645CE">
    <w:name w:val="695A337E0ABD4DBDA045ECDF5B1645CE"/>
    <w:rsid w:val="00BE67BD"/>
  </w:style>
  <w:style w:type="paragraph" w:customStyle="1" w:styleId="5B13393F96004B87AE4CECC4895E03AD">
    <w:name w:val="5B13393F96004B87AE4CECC4895E03AD"/>
    <w:rsid w:val="00BE67BD"/>
  </w:style>
  <w:style w:type="paragraph" w:customStyle="1" w:styleId="E150861F5EFB41C4A4207EB0820FF5EE">
    <w:name w:val="E150861F5EFB41C4A4207EB0820FF5EE"/>
    <w:rsid w:val="00BE67BD"/>
  </w:style>
  <w:style w:type="paragraph" w:customStyle="1" w:styleId="B9B01E0F02FA4675B6EAFDA2DA7FF5F5">
    <w:name w:val="B9B01E0F02FA4675B6EAFDA2DA7FF5F5"/>
    <w:rsid w:val="00BE67BD"/>
  </w:style>
  <w:style w:type="paragraph" w:customStyle="1" w:styleId="63DC42F617494855941A3026D4CDB725">
    <w:name w:val="63DC42F617494855941A3026D4CDB725"/>
    <w:rsid w:val="00BE67BD"/>
  </w:style>
  <w:style w:type="paragraph" w:customStyle="1" w:styleId="826DDC8948B94EFA8CCE5239DB976BF9">
    <w:name w:val="826DDC8948B94EFA8CCE5239DB976BF9"/>
    <w:rsid w:val="00BE67BD"/>
  </w:style>
  <w:style w:type="paragraph" w:customStyle="1" w:styleId="39B55BC4DB364D17BBDCFAEDF0621E43">
    <w:name w:val="39B55BC4DB364D17BBDCFAEDF0621E43"/>
    <w:rsid w:val="00BE67BD"/>
  </w:style>
  <w:style w:type="paragraph" w:customStyle="1" w:styleId="F50A1F52B4B24314807392DEDC0FB344">
    <w:name w:val="F50A1F52B4B24314807392DEDC0FB344"/>
    <w:rsid w:val="00BE67BD"/>
  </w:style>
  <w:style w:type="paragraph" w:customStyle="1" w:styleId="F19E4E92E13B4EDF805A84C1D324549C">
    <w:name w:val="F19E4E92E13B4EDF805A84C1D324549C"/>
    <w:rsid w:val="00BE67BD"/>
  </w:style>
  <w:style w:type="paragraph" w:customStyle="1" w:styleId="87230F652F7748DDA0FB162583CE66E7">
    <w:name w:val="87230F652F7748DDA0FB162583CE66E7"/>
    <w:rsid w:val="00BE67BD"/>
  </w:style>
  <w:style w:type="paragraph" w:customStyle="1" w:styleId="DE8C05043CBA490BB031BE3DDB8C83ED">
    <w:name w:val="DE8C05043CBA490BB031BE3DDB8C83ED"/>
    <w:rsid w:val="00BE67BD"/>
  </w:style>
  <w:style w:type="paragraph" w:customStyle="1" w:styleId="1BC9C247D193497D92FBA843926792F5">
    <w:name w:val="1BC9C247D193497D92FBA843926792F5"/>
    <w:rsid w:val="00BE67BD"/>
  </w:style>
  <w:style w:type="paragraph" w:customStyle="1" w:styleId="B900754E6507459BAFB9684C18D29DE6">
    <w:name w:val="B900754E6507459BAFB9684C18D29DE6"/>
    <w:rsid w:val="00BE67BD"/>
  </w:style>
  <w:style w:type="paragraph" w:customStyle="1" w:styleId="39E783D198384354ABF2A0A311AF44C7">
    <w:name w:val="39E783D198384354ABF2A0A311AF44C7"/>
    <w:rsid w:val="00BE67BD"/>
  </w:style>
  <w:style w:type="paragraph" w:customStyle="1" w:styleId="AA6B9E59094E474E92EEAB2FF5BA0FCC">
    <w:name w:val="AA6B9E59094E474E92EEAB2FF5BA0FCC"/>
    <w:rsid w:val="00BE67BD"/>
  </w:style>
  <w:style w:type="paragraph" w:customStyle="1" w:styleId="9534075537E94F9B8B71441306F5031F">
    <w:name w:val="9534075537E94F9B8B71441306F5031F"/>
    <w:rsid w:val="00BE67BD"/>
  </w:style>
  <w:style w:type="paragraph" w:customStyle="1" w:styleId="CBFBA903C3FE4ED2809AFCAE7DF9B885">
    <w:name w:val="CBFBA903C3FE4ED2809AFCAE7DF9B885"/>
    <w:rsid w:val="00BE67BD"/>
  </w:style>
  <w:style w:type="paragraph" w:customStyle="1" w:styleId="06A3049E3319467B9015554232F8D311">
    <w:name w:val="06A3049E3319467B9015554232F8D311"/>
    <w:rsid w:val="00BE67BD"/>
  </w:style>
  <w:style w:type="paragraph" w:customStyle="1" w:styleId="A8B6F70E27B14E98AA018143E1A8ACA2">
    <w:name w:val="A8B6F70E27B14E98AA018143E1A8ACA2"/>
    <w:rsid w:val="00BE67BD"/>
  </w:style>
  <w:style w:type="paragraph" w:customStyle="1" w:styleId="2310F3968E804BF2B266A1E3860907C5">
    <w:name w:val="2310F3968E804BF2B266A1E3860907C5"/>
    <w:rsid w:val="00BE67BD"/>
  </w:style>
  <w:style w:type="paragraph" w:customStyle="1" w:styleId="AB5EE96B04EA4E7F9D91ED7CEA0A03AD">
    <w:name w:val="AB5EE96B04EA4E7F9D91ED7CEA0A03AD"/>
    <w:rsid w:val="00BE67BD"/>
  </w:style>
  <w:style w:type="paragraph" w:customStyle="1" w:styleId="2E9BA2647B374D588DF5B1C2922C1236">
    <w:name w:val="2E9BA2647B374D588DF5B1C2922C1236"/>
    <w:rsid w:val="00BE67BD"/>
  </w:style>
  <w:style w:type="paragraph" w:customStyle="1" w:styleId="E476CF42DA874A43BC4672708D00CFDD">
    <w:name w:val="E476CF42DA874A43BC4672708D00CFDD"/>
    <w:rsid w:val="00BE67BD"/>
  </w:style>
  <w:style w:type="paragraph" w:customStyle="1" w:styleId="BDBF3D8B63C541BE87BFF7D6E3EDC9D3">
    <w:name w:val="BDBF3D8B63C541BE87BFF7D6E3EDC9D3"/>
    <w:rsid w:val="00BE67BD"/>
  </w:style>
  <w:style w:type="paragraph" w:customStyle="1" w:styleId="95C03F42BBA24444979F349F4F0CB332">
    <w:name w:val="95C03F42BBA24444979F349F4F0CB332"/>
    <w:rsid w:val="00BE67BD"/>
  </w:style>
  <w:style w:type="paragraph" w:customStyle="1" w:styleId="DCA856673F4A4E6DBB95645F568408E4">
    <w:name w:val="DCA856673F4A4E6DBB95645F568408E4"/>
    <w:rsid w:val="00BE67BD"/>
  </w:style>
  <w:style w:type="paragraph" w:customStyle="1" w:styleId="83E16A6B715C4297BC1BCF8CCAB019C6">
    <w:name w:val="83E16A6B715C4297BC1BCF8CCAB019C6"/>
    <w:rsid w:val="00BE67BD"/>
  </w:style>
  <w:style w:type="paragraph" w:customStyle="1" w:styleId="CA0CA4AA9CCD400591835BCEACC1FEC2">
    <w:name w:val="CA0CA4AA9CCD400591835BCEACC1FEC2"/>
    <w:rsid w:val="00BE67BD"/>
  </w:style>
  <w:style w:type="paragraph" w:customStyle="1" w:styleId="2780930A93034F3CAD6863EFD850B297">
    <w:name w:val="2780930A93034F3CAD6863EFD850B297"/>
    <w:rsid w:val="00BE67BD"/>
  </w:style>
  <w:style w:type="paragraph" w:customStyle="1" w:styleId="1C42FC8ABE154A0B914416F4A5A32BEB">
    <w:name w:val="1C42FC8ABE154A0B914416F4A5A32BEB"/>
    <w:rsid w:val="00BE67BD"/>
  </w:style>
  <w:style w:type="paragraph" w:customStyle="1" w:styleId="E2296951B7264A96A1D7DCD0858371E2">
    <w:name w:val="E2296951B7264A96A1D7DCD0858371E2"/>
    <w:rsid w:val="00BE67BD"/>
  </w:style>
  <w:style w:type="paragraph" w:customStyle="1" w:styleId="6144490D654F4C9193458DC8A0CDBAF2">
    <w:name w:val="6144490D654F4C9193458DC8A0CDBAF2"/>
    <w:rsid w:val="00BE67BD"/>
  </w:style>
  <w:style w:type="paragraph" w:customStyle="1" w:styleId="7AED65D165664866B82F96A6BE8C793A">
    <w:name w:val="7AED65D165664866B82F96A6BE8C793A"/>
    <w:rsid w:val="00BE67BD"/>
  </w:style>
  <w:style w:type="paragraph" w:customStyle="1" w:styleId="AA1D52C2AAB64ECC94EB09F3D372C6F8">
    <w:name w:val="AA1D52C2AAB64ECC94EB09F3D372C6F8"/>
    <w:rsid w:val="00BE67BD"/>
  </w:style>
  <w:style w:type="paragraph" w:customStyle="1" w:styleId="01F99DBCDC244CD283C75A65BF4E7D09">
    <w:name w:val="01F99DBCDC244CD283C75A65BF4E7D09"/>
    <w:rsid w:val="00BE67BD"/>
  </w:style>
  <w:style w:type="paragraph" w:customStyle="1" w:styleId="A6641F7870344397B135243BA4E37052">
    <w:name w:val="A6641F7870344397B135243BA4E37052"/>
    <w:rsid w:val="00BE67BD"/>
  </w:style>
  <w:style w:type="paragraph" w:customStyle="1" w:styleId="06847DC479C74EE08DCE3793B179B7B9">
    <w:name w:val="06847DC479C74EE08DCE3793B179B7B9"/>
    <w:rsid w:val="00BE67BD"/>
  </w:style>
  <w:style w:type="paragraph" w:customStyle="1" w:styleId="EC4E169F2A1443DEBCFBA391FF3D39F0">
    <w:name w:val="EC4E169F2A1443DEBCFBA391FF3D39F0"/>
    <w:rsid w:val="00BE67BD"/>
  </w:style>
  <w:style w:type="paragraph" w:customStyle="1" w:styleId="8F6B1169AE3B4557AF3C9DD08C20B6BA">
    <w:name w:val="8F6B1169AE3B4557AF3C9DD08C20B6BA"/>
    <w:rsid w:val="00BE67BD"/>
  </w:style>
  <w:style w:type="paragraph" w:customStyle="1" w:styleId="E42F4FEE72F745239FB42247C3AF00BF">
    <w:name w:val="E42F4FEE72F745239FB42247C3AF00BF"/>
    <w:rsid w:val="00BE67BD"/>
  </w:style>
  <w:style w:type="paragraph" w:customStyle="1" w:styleId="1A320179E6CD47A4931303742C263A8B">
    <w:name w:val="1A320179E6CD47A4931303742C263A8B"/>
    <w:rsid w:val="00BE67BD"/>
  </w:style>
  <w:style w:type="paragraph" w:customStyle="1" w:styleId="FBC9733556BC4035BD142483DEEF1CB2">
    <w:name w:val="FBC9733556BC4035BD142483DEEF1CB2"/>
    <w:rsid w:val="00BE67BD"/>
  </w:style>
  <w:style w:type="paragraph" w:customStyle="1" w:styleId="8BBAC032B6144EB19793AD02E0AC26D8">
    <w:name w:val="8BBAC032B6144EB19793AD02E0AC26D8"/>
    <w:rsid w:val="00BE67BD"/>
  </w:style>
  <w:style w:type="paragraph" w:customStyle="1" w:styleId="A3EA02A873214A7290328E206C945DF3">
    <w:name w:val="A3EA02A873214A7290328E206C945DF3"/>
    <w:rsid w:val="00BE67BD"/>
  </w:style>
  <w:style w:type="paragraph" w:customStyle="1" w:styleId="608DC74F91ED48278C25140B5681BEFD">
    <w:name w:val="608DC74F91ED48278C25140B5681BEFD"/>
    <w:rsid w:val="00BE67BD"/>
  </w:style>
  <w:style w:type="paragraph" w:customStyle="1" w:styleId="7417646DB1F045A2AAB70786D7E86962">
    <w:name w:val="7417646DB1F045A2AAB70786D7E86962"/>
    <w:rsid w:val="00BE67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TS103463069.dotx</Template>
  <TotalTime>1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Paul Knox</dc:creator>
  <cp:lastModifiedBy>user</cp:lastModifiedBy>
  <cp:revision>3</cp:revision>
  <dcterms:created xsi:type="dcterms:W3CDTF">2012-10-29T16:54:00Z</dcterms:created>
  <dcterms:modified xsi:type="dcterms:W3CDTF">2012-10-29T16:54:00Z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